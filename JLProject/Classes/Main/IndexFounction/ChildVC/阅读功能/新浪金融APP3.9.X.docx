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bCs/>
          <w:sz w:val="30"/>
          <w:szCs w:val="30"/>
        </w:rPr>
      </w:pPr>
      <w:r>
        <w:rPr>
          <w:rFonts w:hint="eastAsia" w:ascii="微软雅黑" w:hAnsi="微软雅黑"/>
          <w:b/>
          <w:bCs/>
          <w:sz w:val="30"/>
          <w:szCs w:val="30"/>
        </w:rPr>
        <w:t>新浪金融APP</w:t>
      </w:r>
      <w:r>
        <w:rPr>
          <w:rFonts w:ascii="微软雅黑" w:hAnsi="微软雅黑"/>
          <w:b/>
          <w:bCs/>
          <w:sz w:val="30"/>
          <w:szCs w:val="30"/>
        </w:rPr>
        <w:t>3.9.X</w:t>
      </w:r>
      <w:r>
        <w:rPr>
          <w:rFonts w:hint="eastAsia" w:ascii="微软雅黑" w:hAnsi="微软雅黑"/>
          <w:b/>
          <w:bCs/>
          <w:sz w:val="30"/>
          <w:szCs w:val="30"/>
        </w:rPr>
        <w:t>开发文档（积分商城、消息）</w:t>
      </w:r>
    </w:p>
    <w:p>
      <w:pPr>
        <w:rPr>
          <w:rFonts w:ascii="微软雅黑" w:hAnsi="微软雅黑"/>
        </w:rPr>
      </w:pPr>
    </w:p>
    <w:tbl>
      <w:tblPr>
        <w:tblStyle w:val="21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222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8222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1212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/>
                <w:b/>
                <w:bCs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2019/8/14</w:t>
            </w:r>
          </w:p>
        </w:tc>
        <w:tc>
          <w:tcPr>
            <w:tcW w:w="8222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建档</w:t>
            </w:r>
          </w:p>
        </w:tc>
        <w:tc>
          <w:tcPr>
            <w:tcW w:w="1212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王博千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222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12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14"/>
        <w:tabs>
          <w:tab w:val="right" w:leader="dot" w:pos="10450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4"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</w:instrText>
      </w:r>
      <w:r>
        <w:rPr>
          <w:rFonts w:hint="eastAsia"/>
          <w:i/>
          <w:iCs/>
        </w:rPr>
        <w:instrText xml:space="preserve">TOC \o "1-3" \h \z \u</w:instrText>
      </w:r>
      <w:r>
        <w:rPr>
          <w:i/>
          <w:iCs/>
        </w:rPr>
        <w:instrText xml:space="preserve"> </w:instrText>
      </w:r>
      <w:r>
        <w:rPr>
          <w:i/>
          <w:iCs/>
        </w:rPr>
        <w:fldChar w:fldCharType="separate"/>
      </w:r>
      <w:r>
        <w:fldChar w:fldCharType="begin"/>
      </w:r>
      <w:r>
        <w:instrText xml:space="preserve"> HYPERLINK \l "_Toc16817840" </w:instrText>
      </w:r>
      <w:r>
        <w:fldChar w:fldCharType="separate"/>
      </w:r>
      <w:r>
        <w:rPr>
          <w:rStyle w:val="24"/>
          <w:b/>
        </w:rPr>
        <w:t>产品需求</w:t>
      </w:r>
      <w:r>
        <w:tab/>
      </w:r>
      <w:r>
        <w:fldChar w:fldCharType="begin"/>
      </w:r>
      <w:r>
        <w:instrText xml:space="preserve"> PAGEREF _Toc16817840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0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"_Toc16817841" </w:instrText>
      </w:r>
      <w:r>
        <w:fldChar w:fldCharType="separate"/>
      </w:r>
      <w:r>
        <w:rPr>
          <w:rStyle w:val="24"/>
          <w:b/>
        </w:rPr>
        <w:t>开发描述</w:t>
      </w:r>
      <w:r>
        <w:tab/>
      </w:r>
      <w:r>
        <w:fldChar w:fldCharType="begin"/>
      </w:r>
      <w:r>
        <w:instrText xml:space="preserve"> PAGEREF _Toc16817841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0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"_Toc16817842" </w:instrText>
      </w:r>
      <w:r>
        <w:fldChar w:fldCharType="separate"/>
      </w:r>
      <w:r>
        <w:rPr>
          <w:rStyle w:val="24"/>
          <w:b/>
        </w:rPr>
        <w:t>数据存储</w:t>
      </w:r>
      <w:r>
        <w:tab/>
      </w:r>
      <w:r>
        <w:fldChar w:fldCharType="begin"/>
      </w:r>
      <w:r>
        <w:instrText xml:space="preserve"> PAGEREF _Toc16817842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10450"/>
        </w:tabs>
        <w:rPr>
          <w:rFonts w:eastAsiaTheme="minorEastAsia" w:cstheme="minorBidi"/>
          <w:smallCap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"_Toc16817843" </w:instrText>
      </w:r>
      <w:r>
        <w:fldChar w:fldCharType="separate"/>
      </w:r>
      <w:r>
        <w:rPr>
          <w:rStyle w:val="24"/>
          <w:rFonts w:hAnsi="微软雅黑"/>
        </w:rPr>
        <w:t>积分商城数据库 PointMall</w:t>
      </w:r>
      <w:r>
        <w:tab/>
      </w:r>
      <w:r>
        <w:fldChar w:fldCharType="begin"/>
      </w:r>
      <w:r>
        <w:instrText xml:space="preserve"> PAGEREF _Toc16817843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"_Toc16817844" </w:instrText>
      </w:r>
      <w:r>
        <w:fldChar w:fldCharType="separate"/>
      </w:r>
      <w:r>
        <w:rPr>
          <w:rStyle w:val="24"/>
          <w:rFonts w:hAnsi="微软雅黑"/>
        </w:rPr>
        <w:t>用户数据表，用户单条数据。</w:t>
      </w:r>
      <w:r>
        <w:tab/>
      </w:r>
      <w:r>
        <w:fldChar w:fldCharType="begin"/>
      </w:r>
      <w:r>
        <w:instrText xml:space="preserve"> PAGEREF _Toc16817844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"_Toc16817845" </w:instrText>
      </w:r>
      <w:r>
        <w:fldChar w:fldCharType="separate"/>
      </w:r>
      <w:r>
        <w:rPr>
          <w:rStyle w:val="24"/>
          <w:rFonts w:hAnsi="微软雅黑"/>
        </w:rPr>
        <w:t>用户积分明细表，用户多条数据。</w:t>
      </w:r>
      <w:r>
        <w:tab/>
      </w:r>
      <w:r>
        <w:fldChar w:fldCharType="begin"/>
      </w:r>
      <w:r>
        <w:instrText xml:space="preserve"> PAGEREF _Toc16817845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"_Toc16817846" </w:instrText>
      </w:r>
      <w:r>
        <w:fldChar w:fldCharType="separate"/>
      </w:r>
      <w:r>
        <w:rPr>
          <w:rStyle w:val="24"/>
          <w:rFonts w:hAnsi="微软雅黑"/>
        </w:rPr>
        <w:t>用户步数获取日志表，用户多条数据。</w:t>
      </w:r>
      <w:r>
        <w:tab/>
      </w:r>
      <w:r>
        <w:fldChar w:fldCharType="begin"/>
      </w:r>
      <w:r>
        <w:instrText xml:space="preserve"> PAGEREF _Toc16817846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"_Toc16817847" </w:instrText>
      </w:r>
      <w:r>
        <w:fldChar w:fldCharType="separate"/>
      </w:r>
      <w:r>
        <w:rPr>
          <w:rStyle w:val="24"/>
          <w:rFonts w:hAnsi="微软雅黑"/>
        </w:rPr>
        <w:t>用户步数兑换积分日志表，用户多条数据。</w:t>
      </w:r>
      <w:r>
        <w:tab/>
      </w:r>
      <w:r>
        <w:fldChar w:fldCharType="begin"/>
      </w:r>
      <w:r>
        <w:instrText xml:space="preserve"> PAGEREF _Toc16817847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"_Toc16817848" </w:instrText>
      </w:r>
      <w:r>
        <w:fldChar w:fldCharType="separate"/>
      </w:r>
      <w:r>
        <w:rPr>
          <w:rStyle w:val="24"/>
          <w:rFonts w:hAnsi="微软雅黑"/>
        </w:rPr>
        <w:t>用户签到获取积分日志表，用户多条数据。</w:t>
      </w:r>
      <w:r>
        <w:tab/>
      </w:r>
      <w:r>
        <w:fldChar w:fldCharType="begin"/>
      </w:r>
      <w:r>
        <w:instrText xml:space="preserve"> PAGEREF _Toc16817848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"_Toc16817849" </w:instrText>
      </w:r>
      <w:r>
        <w:fldChar w:fldCharType="separate"/>
      </w:r>
      <w:r>
        <w:rPr>
          <w:rStyle w:val="24"/>
          <w:rFonts w:hAnsi="微软雅黑"/>
        </w:rPr>
        <w:t>用户收货地址明细表，用户多条数据。</w:t>
      </w:r>
      <w:r>
        <w:tab/>
      </w:r>
      <w:r>
        <w:fldChar w:fldCharType="begin"/>
      </w:r>
      <w:r>
        <w:instrText xml:space="preserve"> PAGEREF _Toc16817849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"_Toc16817850" </w:instrText>
      </w:r>
      <w:r>
        <w:fldChar w:fldCharType="separate"/>
      </w:r>
      <w:r>
        <w:rPr>
          <w:rStyle w:val="24"/>
          <w:rFonts w:hAnsi="微软雅黑"/>
        </w:rPr>
        <w:t>积分商城物品明细表。</w:t>
      </w:r>
      <w:r>
        <w:tab/>
      </w:r>
      <w:r>
        <w:fldChar w:fldCharType="begin"/>
      </w:r>
      <w:r>
        <w:instrText xml:space="preserve"> PAGEREF _Toc16817850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"_Toc16817851" </w:instrText>
      </w:r>
      <w:r>
        <w:fldChar w:fldCharType="separate"/>
      </w:r>
      <w:r>
        <w:rPr>
          <w:rStyle w:val="24"/>
          <w:rFonts w:hAnsi="微软雅黑"/>
        </w:rPr>
        <w:t>积分商城物品分类参照表。</w:t>
      </w:r>
      <w:r>
        <w:tab/>
      </w:r>
      <w:r>
        <w:fldChar w:fldCharType="begin"/>
      </w:r>
      <w:r>
        <w:instrText xml:space="preserve"> PAGEREF _Toc16817851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"_Toc16817852" </w:instrText>
      </w:r>
      <w:r>
        <w:fldChar w:fldCharType="separate"/>
      </w:r>
      <w:r>
        <w:rPr>
          <w:rStyle w:val="24"/>
          <w:rFonts w:hAnsi="微软雅黑"/>
        </w:rPr>
        <w:t>积分商城物品兑换日志表。</w:t>
      </w:r>
      <w:r>
        <w:tab/>
      </w:r>
      <w:r>
        <w:fldChar w:fldCharType="begin"/>
      </w:r>
      <w:r>
        <w:instrText xml:space="preserve"> PAGEREF _Toc16817852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"_Toc16817853" </w:instrText>
      </w:r>
      <w:r>
        <w:fldChar w:fldCharType="separate"/>
      </w:r>
      <w:r>
        <w:rPr>
          <w:rStyle w:val="24"/>
          <w:rFonts w:hAnsi="微软雅黑"/>
        </w:rPr>
        <w:t>积分商城物品退货表。</w:t>
      </w:r>
      <w:r>
        <w:tab/>
      </w:r>
      <w:r>
        <w:fldChar w:fldCharType="begin"/>
      </w:r>
      <w:r>
        <w:instrText xml:space="preserve"> PAGEREF _Toc16817853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0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"_Toc16817854" </w:instrText>
      </w:r>
      <w:r>
        <w:fldChar w:fldCharType="separate"/>
      </w:r>
      <w:r>
        <w:rPr>
          <w:rStyle w:val="24"/>
          <w:b/>
        </w:rPr>
        <w:t>服务端接口</w:t>
      </w:r>
      <w:r>
        <w:tab/>
      </w:r>
      <w:r>
        <w:fldChar w:fldCharType="begin"/>
      </w:r>
      <w:r>
        <w:instrText xml:space="preserve"> PAGEREF _Toc16817854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10450"/>
        </w:tabs>
        <w:rPr>
          <w:rFonts w:eastAsiaTheme="minorEastAsia" w:cstheme="minorBidi"/>
          <w:smallCap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"_Toc16817855" </w:instrText>
      </w:r>
      <w:r>
        <w:fldChar w:fldCharType="separate"/>
      </w:r>
      <w:r>
        <w:rPr>
          <w:rStyle w:val="24"/>
          <w:rFonts w:hAnsi="微软雅黑"/>
        </w:rPr>
        <w:t>服务端接口规范</w:t>
      </w:r>
      <w:r>
        <w:tab/>
      </w:r>
      <w:r>
        <w:fldChar w:fldCharType="begin"/>
      </w:r>
      <w:r>
        <w:instrText xml:space="preserve"> PAGEREF _Toc16817855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10450"/>
        </w:tabs>
        <w:rPr>
          <w:rFonts w:eastAsiaTheme="minorEastAsia" w:cstheme="minorBidi"/>
          <w:smallCap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"_Toc16817856" </w:instrText>
      </w:r>
      <w:r>
        <w:fldChar w:fldCharType="separate"/>
      </w:r>
      <w:r>
        <w:rPr>
          <w:rStyle w:val="24"/>
          <w:rFonts w:hAnsi="微软雅黑"/>
        </w:rPr>
        <w:t>接口描述</w:t>
      </w:r>
      <w:r>
        <w:tab/>
      </w:r>
      <w:r>
        <w:fldChar w:fldCharType="begin"/>
      </w:r>
      <w:r>
        <w:instrText xml:space="preserve"> PAGEREF _Toc16817856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"_Toc16817857" </w:instrText>
      </w:r>
      <w:r>
        <w:fldChar w:fldCharType="separate"/>
      </w:r>
      <w:r>
        <w:rPr>
          <w:rStyle w:val="24"/>
          <w:rFonts w:hAnsi="微软雅黑"/>
        </w:rPr>
        <w:t>【数据】同步用户今日当前步数（步数数据由客户端发送至服务端）</w:t>
      </w:r>
      <w:r>
        <w:tab/>
      </w:r>
      <w:r>
        <w:fldChar w:fldCharType="begin"/>
      </w:r>
      <w:r>
        <w:instrText xml:space="preserve"> PAGEREF _Toc16817857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"_Toc16817858" </w:instrText>
      </w:r>
      <w:r>
        <w:fldChar w:fldCharType="separate"/>
      </w:r>
      <w:r>
        <w:rPr>
          <w:rStyle w:val="24"/>
          <w:rFonts w:hAnsi="微软雅黑"/>
        </w:rPr>
        <w:t>【数据】获取我今日当前步数</w:t>
      </w:r>
      <w:r>
        <w:tab/>
      </w:r>
      <w:r>
        <w:fldChar w:fldCharType="begin"/>
      </w:r>
      <w:r>
        <w:instrText xml:space="preserve"> PAGEREF _Toc16817858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"_Toc16817859" </w:instrText>
      </w:r>
      <w:r>
        <w:fldChar w:fldCharType="separate"/>
      </w:r>
      <w:r>
        <w:rPr>
          <w:rStyle w:val="24"/>
          <w:rFonts w:hAnsi="微软雅黑"/>
        </w:rPr>
        <w:t>【数据】获取我的收获地址（列表）</w:t>
      </w:r>
      <w:r>
        <w:tab/>
      </w:r>
      <w:r>
        <w:fldChar w:fldCharType="begin"/>
      </w:r>
      <w:r>
        <w:instrText xml:space="preserve"> PAGEREF _Toc16817859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"_Toc16817860" </w:instrText>
      </w:r>
      <w:r>
        <w:fldChar w:fldCharType="separate"/>
      </w:r>
      <w:r>
        <w:rPr>
          <w:rStyle w:val="24"/>
          <w:rFonts w:hAnsi="微软雅黑"/>
        </w:rPr>
        <w:t>【操作】新增用户收货地址/编辑指定用户收货地址</w:t>
      </w:r>
      <w:r>
        <w:tab/>
      </w:r>
      <w:r>
        <w:fldChar w:fldCharType="begin"/>
      </w:r>
      <w:r>
        <w:instrText xml:space="preserve"> PAGEREF _Toc16817860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"_Toc16817861" </w:instrText>
      </w:r>
      <w:r>
        <w:fldChar w:fldCharType="separate"/>
      </w:r>
      <w:r>
        <w:rPr>
          <w:rStyle w:val="24"/>
          <w:rFonts w:hAnsi="微软雅黑"/>
        </w:rPr>
        <w:t>【操作】用户删除指定收货地址</w:t>
      </w:r>
      <w:r>
        <w:tab/>
      </w:r>
      <w:r>
        <w:fldChar w:fldCharType="begin"/>
      </w:r>
      <w:r>
        <w:instrText xml:space="preserve"> PAGEREF _Toc16817861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"_Toc16817862" </w:instrText>
      </w:r>
      <w:r>
        <w:fldChar w:fldCharType="separate"/>
      </w:r>
      <w:r>
        <w:rPr>
          <w:rStyle w:val="24"/>
          <w:rFonts w:hAnsi="微软雅黑"/>
        </w:rPr>
        <w:t>【页面】我的步数</w:t>
      </w:r>
      <w:r>
        <w:tab/>
      </w:r>
      <w:r>
        <w:fldChar w:fldCharType="begin"/>
      </w:r>
      <w:r>
        <w:instrText xml:space="preserve"> PAGEREF _Toc16817862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"_Toc16817863" </w:instrText>
      </w:r>
      <w:r>
        <w:fldChar w:fldCharType="separate"/>
      </w:r>
      <w:r>
        <w:rPr>
          <w:rStyle w:val="24"/>
          <w:rFonts w:hAnsi="微软雅黑"/>
        </w:rPr>
        <w:t>【页面】我的积分</w:t>
      </w:r>
      <w:r>
        <w:tab/>
      </w:r>
      <w:r>
        <w:fldChar w:fldCharType="begin"/>
      </w:r>
      <w:r>
        <w:instrText xml:space="preserve"> PAGEREF _Toc16817863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0"/>
        </w:tabs>
        <w:rPr>
          <w:rFonts w:eastAsiaTheme="minorEastAsia" w:cstheme="minorBidi"/>
          <w:i w:val="0"/>
          <w:iC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"_Toc16817864" </w:instrText>
      </w:r>
      <w:r>
        <w:fldChar w:fldCharType="separate"/>
      </w:r>
      <w:r>
        <w:rPr>
          <w:rStyle w:val="24"/>
          <w:rFonts w:hAnsi="微软雅黑"/>
        </w:rPr>
        <w:t>【页面】</w:t>
      </w:r>
      <w:r>
        <w:tab/>
      </w:r>
      <w:r>
        <w:fldChar w:fldCharType="begin"/>
      </w:r>
      <w:r>
        <w:instrText xml:space="preserve"> PAGEREF _Toc16817864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10450"/>
        </w:tabs>
        <w:rPr>
          <w:rFonts w:eastAsiaTheme="minorEastAsia" w:cstheme="minorBidi"/>
          <w:smallCap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"_Toc16817865" </w:instrText>
      </w:r>
      <w:r>
        <w:fldChar w:fldCharType="separate"/>
      </w:r>
      <w:r>
        <w:rPr>
          <w:rStyle w:val="24"/>
          <w:rFonts w:hAnsi="微软雅黑"/>
        </w:rPr>
        <w:t>其他</w:t>
      </w:r>
      <w:r>
        <w:tab/>
      </w:r>
      <w:r>
        <w:fldChar w:fldCharType="begin"/>
      </w:r>
      <w:r>
        <w:instrText xml:space="preserve"> PAGEREF _Toc16817865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0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"_Toc16817866" </w:instrText>
      </w:r>
      <w:r>
        <w:fldChar w:fldCharType="separate"/>
      </w:r>
      <w:r>
        <w:rPr>
          <w:rStyle w:val="24"/>
          <w:b/>
        </w:rPr>
        <w:t>统一规范</w:t>
      </w:r>
      <w:r>
        <w:tab/>
      </w:r>
      <w:r>
        <w:fldChar w:fldCharType="begin"/>
      </w:r>
      <w:r>
        <w:instrText xml:space="preserve"> PAGEREF _Toc16817866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0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4"/>
        </w:rPr>
      </w:pPr>
      <w:r>
        <w:fldChar w:fldCharType="begin"/>
      </w:r>
      <w:r>
        <w:instrText xml:space="preserve"> HYPERLINK \l "_Toc16817867" </w:instrText>
      </w:r>
      <w:r>
        <w:fldChar w:fldCharType="separate"/>
      </w:r>
      <w:r>
        <w:rPr>
          <w:rStyle w:val="24"/>
          <w:b/>
        </w:rPr>
        <w:t>其他</w:t>
      </w:r>
      <w:r>
        <w:tab/>
      </w:r>
      <w:r>
        <w:fldChar w:fldCharType="begin"/>
      </w:r>
      <w:r>
        <w:instrText xml:space="preserve"> PAGEREF _Toc16817867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ind w:left="0"/>
      </w:pPr>
      <w:r>
        <w:rPr>
          <w:i w:val="0"/>
          <w:iCs w:val="0"/>
        </w:rPr>
        <w:fldChar w:fldCharType="end"/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</w:pPr>
      <w:bookmarkStart w:id="0" w:name="_Toc16817840"/>
      <w:r>
        <w:rPr>
          <w:rFonts w:hint="eastAsia"/>
        </w:rPr>
        <w:t>产品需求</w:t>
      </w:r>
      <w:bookmarkEnd w:id="0"/>
    </w:p>
    <w:p>
      <w:pPr>
        <w:pStyle w:val="2"/>
      </w:pPr>
      <w:bookmarkStart w:id="1" w:name="_Toc16817841"/>
      <w:r>
        <w:rPr>
          <w:rFonts w:hint="eastAsia"/>
        </w:rPr>
        <w:t>开发描述</w:t>
      </w:r>
      <w:bookmarkEnd w:id="1"/>
    </w:p>
    <w:p>
      <w:pPr>
        <w:pStyle w:val="2"/>
      </w:pPr>
      <w:bookmarkStart w:id="2" w:name="_Toc16817842"/>
      <w:r>
        <w:rPr>
          <w:rFonts w:hint="eastAsia"/>
        </w:rPr>
        <w:t>数据存储</w:t>
      </w:r>
      <w:bookmarkEnd w:id="2"/>
    </w:p>
    <w:p>
      <w:pPr>
        <w:pStyle w:val="3"/>
        <w:rPr>
          <w:rFonts w:hAnsi="微软雅黑"/>
          <w:strike/>
          <w:dstrike w:val="0"/>
        </w:rPr>
      </w:pPr>
      <w:bookmarkStart w:id="3" w:name="_Toc16817843"/>
      <w:r>
        <w:rPr>
          <w:rFonts w:hint="eastAsia" w:hAnsi="微软雅黑"/>
          <w:strike/>
          <w:dstrike w:val="0"/>
        </w:rPr>
        <w:t>积分商城数据库 PointMall</w:t>
      </w:r>
      <w:bookmarkEnd w:id="3"/>
    </w:p>
    <w:p>
      <w:pPr>
        <w:rPr>
          <w:rFonts w:ascii="微软雅黑" w:hAnsi="微软雅黑"/>
          <w:strike/>
          <w:dstrike w:val="0"/>
        </w:rPr>
      </w:pPr>
      <w:r>
        <w:rPr>
          <w:rFonts w:hint="eastAsia" w:ascii="微软雅黑" w:hAnsi="微软雅黑"/>
          <w:strike/>
          <w:dstrike w:val="0"/>
        </w:rPr>
        <w:t>数据库池申请独立数据库。</w:t>
      </w:r>
    </w:p>
    <w:p>
      <w:pPr>
        <w:pStyle w:val="4"/>
        <w:rPr>
          <w:rFonts w:hAnsi="微软雅黑"/>
          <w:strike/>
          <w:dstrike w:val="0"/>
        </w:rPr>
      </w:pPr>
      <w:bookmarkStart w:id="4" w:name="_Toc16817844"/>
      <w:r>
        <w:rPr>
          <w:rFonts w:hint="eastAsia" w:hAnsi="微软雅黑"/>
          <w:strike/>
          <w:dstrike w:val="0"/>
        </w:rPr>
        <w:t>用户数据表，用户单条数据。</w:t>
      </w:r>
      <w:bookmarkEnd w:id="4"/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记录用户当日当前步数、当前积分数据（本期、上期）、最新同步数据时间等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  <w:t>usersteps</w:t>
            </w: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[0-9]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u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ibigint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Not null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用户唯一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索引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U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用户今日当前步数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s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yncdatetime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datetime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最新同步步数时间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color w:val="000000"/>
                <w:sz w:val="19"/>
                <w:szCs w:val="19"/>
              </w:rPr>
              <w:t>PRIMARY</w:t>
            </w:r>
            <w:r>
              <w:rPr>
                <w:rFonts w:hint="eastAsia" w:ascii="微软雅黑" w:hAnsi="微软雅黑"/>
                <w:strike/>
                <w:dstrike w:val="0"/>
                <w:color w:val="000000"/>
                <w:sz w:val="19"/>
                <w:szCs w:val="19"/>
              </w:rPr>
              <w:t xml:space="preserve"> 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注：可考虑分表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  <w:rPr>
          <w:rFonts w:hAnsi="微软雅黑"/>
          <w:strike/>
          <w:dstrike w:val="0"/>
        </w:rPr>
      </w:pPr>
      <w:bookmarkStart w:id="5" w:name="_Toc16817845"/>
      <w:r>
        <w:rPr>
          <w:rFonts w:hint="eastAsia" w:hAnsi="微软雅黑"/>
          <w:strike/>
          <w:dstrike w:val="0"/>
        </w:rPr>
        <w:t>用户积分明细表，用户多条数据。</w:t>
      </w:r>
      <w:bookmarkEnd w:id="5"/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记录用户积分获取、消耗明细。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  <w:t>userpoints</w:t>
            </w: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[0-9]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uid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bigint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n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ot null</w:t>
            </w:r>
          </w:p>
        </w:tc>
        <w:tc>
          <w:tcPr>
            <w:tcW w:w="2191" w:type="dxa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用户标识索引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U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exchange</w:t>
            </w: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datetime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not null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上次兑换积分时间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p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oints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i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nt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0</w:t>
            </w:r>
          </w:p>
        </w:tc>
        <w:tc>
          <w:tcPr>
            <w:tcW w:w="2191" w:type="dxa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当前有效积分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nearexpire</w:t>
            </w: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points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int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0</w:t>
            </w:r>
          </w:p>
        </w:tc>
        <w:tc>
          <w:tcPr>
            <w:tcW w:w="2191" w:type="dxa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临近到期积分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临近结算日计算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settlementdate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datetime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结算时间</w:t>
            </w:r>
          </w:p>
        </w:tc>
        <w:tc>
          <w:tcPr>
            <w:tcW w:w="2013" w:type="dxa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每年6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.30</w:t>
            </w: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、1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2.</w:t>
            </w: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3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索引：用户唯一索引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注：</w:t>
            </w:r>
          </w:p>
          <w:p>
            <w:pPr>
              <w:pStyle w:val="29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用户消耗积分时候，同时扣减临近到期积分，最小值为0</w:t>
            </w:r>
          </w:p>
          <w:p>
            <w:pPr>
              <w:pStyle w:val="29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  <w:strike/>
          <w:dstrike w:val="0"/>
        </w:rPr>
      </w:pPr>
    </w:p>
    <w:p>
      <w:pPr>
        <w:pStyle w:val="4"/>
        <w:rPr>
          <w:rFonts w:hAnsi="微软雅黑"/>
          <w:strike/>
          <w:dstrike w:val="0"/>
        </w:rPr>
      </w:pPr>
      <w:bookmarkStart w:id="6" w:name="_Toc16817846"/>
      <w:r>
        <w:rPr>
          <w:rFonts w:hint="eastAsia" w:hAnsi="微软雅黑"/>
          <w:strike/>
          <w:dstrike w:val="0"/>
        </w:rPr>
        <w:t>用户步数获取日志表，用户多条数据。</w:t>
      </w:r>
      <w:bookmarkEnd w:id="6"/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记录用户获取步数记录。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注：</w:t>
            </w:r>
          </w:p>
        </w:tc>
      </w:tr>
    </w:tbl>
    <w:p>
      <w:pPr>
        <w:rPr>
          <w:rFonts w:ascii="微软雅黑" w:hAnsi="微软雅黑"/>
          <w:strike/>
          <w:dstrike w:val="0"/>
        </w:rPr>
      </w:pPr>
    </w:p>
    <w:p>
      <w:pPr>
        <w:pStyle w:val="4"/>
        <w:rPr>
          <w:rFonts w:hAnsi="微软雅黑"/>
          <w:strike/>
          <w:dstrike w:val="0"/>
        </w:rPr>
      </w:pPr>
      <w:bookmarkStart w:id="7" w:name="_Toc16817847"/>
      <w:r>
        <w:rPr>
          <w:rFonts w:hint="eastAsia" w:hAnsi="微软雅黑"/>
          <w:strike/>
          <w:dstrike w:val="0"/>
        </w:rPr>
        <w:t>用户步数兑换积分日志表，用户多条数据。</w:t>
      </w:r>
      <w:bookmarkEnd w:id="7"/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记录每天用户步数兑换积分日志数据。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注：</w:t>
            </w:r>
          </w:p>
        </w:tc>
      </w:tr>
    </w:tbl>
    <w:p>
      <w:pPr>
        <w:rPr>
          <w:rFonts w:ascii="微软雅黑" w:hAnsi="微软雅黑"/>
          <w:strike/>
          <w:dstrike w:val="0"/>
        </w:rPr>
      </w:pPr>
    </w:p>
    <w:p>
      <w:pPr>
        <w:pStyle w:val="4"/>
        <w:rPr>
          <w:rFonts w:hAnsi="微软雅黑"/>
          <w:strike/>
          <w:dstrike w:val="0"/>
        </w:rPr>
      </w:pPr>
      <w:bookmarkStart w:id="8" w:name="_Toc16817848"/>
      <w:r>
        <w:rPr>
          <w:rFonts w:hint="eastAsia" w:hAnsi="微软雅黑"/>
          <w:strike/>
          <w:dstrike w:val="0"/>
        </w:rPr>
        <w:t>用户签到获取积分日志表，用户多条数据。</w:t>
      </w:r>
      <w:bookmarkEnd w:id="8"/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记录每天用户签到获取积分日志数据。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注：</w:t>
            </w:r>
          </w:p>
        </w:tc>
      </w:tr>
    </w:tbl>
    <w:p>
      <w:pPr>
        <w:rPr>
          <w:rFonts w:ascii="微软雅黑" w:hAnsi="微软雅黑"/>
          <w:strike/>
          <w:dstrike w:val="0"/>
        </w:rPr>
      </w:pPr>
    </w:p>
    <w:p>
      <w:pPr>
        <w:pStyle w:val="4"/>
        <w:rPr>
          <w:rFonts w:hAnsi="微软雅黑"/>
          <w:strike/>
          <w:dstrike w:val="0"/>
        </w:rPr>
      </w:pPr>
      <w:bookmarkStart w:id="9" w:name="_Toc16817849"/>
      <w:r>
        <w:rPr>
          <w:rFonts w:hint="eastAsia" w:hAnsi="微软雅黑"/>
          <w:strike/>
          <w:dstrike w:val="0"/>
        </w:rPr>
        <w:t>用户收货地址明细表，用户多条数据。</w:t>
      </w:r>
      <w:bookmarkEnd w:id="9"/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记录用户收货地址。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269"/>
        <w:gridCol w:w="219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数据类型</w:t>
            </w:r>
          </w:p>
        </w:tc>
        <w:tc>
          <w:tcPr>
            <w:tcW w:w="2269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说明</w:t>
            </w:r>
          </w:p>
        </w:tc>
        <w:tc>
          <w:tcPr>
            <w:tcW w:w="177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index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identity PK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地址索引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recdatetime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d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数据记录时间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updatedatetime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d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数据修改时间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根据当前时间更新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uid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big</w:t>
            </w: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i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用户标识</w:t>
            </w:r>
          </w:p>
        </w:tc>
        <w:tc>
          <w:tcPr>
            <w:tcW w:w="1777" w:type="dxa"/>
          </w:tcPr>
          <w:p>
            <w:pP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需加索引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v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archar(10)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收货人姓名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phonenum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(11)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收货人电话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address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(200)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收货地址固定部分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exactaddress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>(200)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收货地址精准部分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default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1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1为默认收货地址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i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 xml:space="preserve">ndex </w:t>
            </w: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唯一索引</w:t>
            </w:r>
          </w:p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uid</w:t>
            </w:r>
            <w:r>
              <w:rPr>
                <w:rFonts w:ascii="微软雅黑" w:hAnsi="微软雅黑"/>
                <w:strike/>
                <w:dstrike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注：</w:t>
            </w:r>
          </w:p>
        </w:tc>
      </w:tr>
    </w:tbl>
    <w:p>
      <w:pPr>
        <w:rPr>
          <w:rFonts w:ascii="微软雅黑" w:hAnsi="微软雅黑"/>
          <w:strike/>
          <w:dstrike w:val="0"/>
        </w:rPr>
      </w:pPr>
    </w:p>
    <w:p>
      <w:pPr>
        <w:pStyle w:val="4"/>
        <w:rPr>
          <w:rFonts w:hAnsi="微软雅黑"/>
          <w:strike/>
          <w:dstrike w:val="0"/>
        </w:rPr>
      </w:pPr>
      <w:bookmarkStart w:id="10" w:name="_Toc16817850"/>
      <w:r>
        <w:rPr>
          <w:rFonts w:hint="eastAsia" w:hAnsi="微软雅黑"/>
          <w:strike/>
          <w:dstrike w:val="0"/>
        </w:rPr>
        <w:t>积分商城物品明细表。</w:t>
      </w:r>
      <w:bookmarkEnd w:id="10"/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记录商城物品。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注：</w:t>
            </w:r>
          </w:p>
        </w:tc>
      </w:tr>
    </w:tbl>
    <w:p>
      <w:pPr>
        <w:rPr>
          <w:rFonts w:ascii="微软雅黑" w:hAnsi="微软雅黑"/>
          <w:strike/>
          <w:dstrike w:val="0"/>
        </w:rPr>
      </w:pPr>
    </w:p>
    <w:p>
      <w:pPr>
        <w:pStyle w:val="4"/>
        <w:rPr>
          <w:rFonts w:hAnsi="微软雅黑"/>
          <w:strike/>
          <w:dstrike w:val="0"/>
        </w:rPr>
      </w:pPr>
      <w:bookmarkStart w:id="11" w:name="_Toc16817851"/>
      <w:r>
        <w:rPr>
          <w:rFonts w:hint="eastAsia" w:hAnsi="微软雅黑"/>
          <w:strike/>
          <w:dstrike w:val="0"/>
        </w:rPr>
        <w:t>积分商城物品分类参照表。</w:t>
      </w:r>
      <w:bookmarkEnd w:id="11"/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记录商城物品分类信息。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注：</w:t>
            </w:r>
          </w:p>
        </w:tc>
      </w:tr>
    </w:tbl>
    <w:p>
      <w:pPr>
        <w:rPr>
          <w:rFonts w:ascii="微软雅黑" w:hAnsi="微软雅黑"/>
          <w:strike/>
          <w:dstrike w:val="0"/>
        </w:rPr>
      </w:pPr>
    </w:p>
    <w:p>
      <w:pPr>
        <w:pStyle w:val="4"/>
        <w:rPr>
          <w:rFonts w:hAnsi="微软雅黑"/>
          <w:strike/>
          <w:dstrike w:val="0"/>
        </w:rPr>
      </w:pPr>
      <w:bookmarkStart w:id="12" w:name="_Toc16817852"/>
      <w:r>
        <w:rPr>
          <w:rFonts w:hint="eastAsia" w:hAnsi="微软雅黑"/>
          <w:strike/>
          <w:dstrike w:val="0"/>
        </w:rPr>
        <w:t>积分商城物品兑换日志表。</w:t>
      </w:r>
      <w:bookmarkEnd w:id="12"/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记录商城物品兑换日志。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注：</w:t>
            </w:r>
          </w:p>
        </w:tc>
      </w:tr>
    </w:tbl>
    <w:p>
      <w:pPr>
        <w:rPr>
          <w:rFonts w:ascii="微软雅黑" w:hAnsi="微软雅黑"/>
          <w:strike/>
          <w:dstrike w:val="0"/>
        </w:rPr>
      </w:pPr>
    </w:p>
    <w:p>
      <w:pPr>
        <w:pStyle w:val="4"/>
        <w:rPr>
          <w:rFonts w:hAnsi="微软雅黑"/>
          <w:strike/>
          <w:dstrike w:val="0"/>
        </w:rPr>
      </w:pPr>
      <w:bookmarkStart w:id="13" w:name="_Toc16817853"/>
      <w:r>
        <w:rPr>
          <w:rFonts w:hint="eastAsia" w:hAnsi="微软雅黑"/>
          <w:strike/>
          <w:dstrike w:val="0"/>
        </w:rPr>
        <w:t>积分商城物品退货表。</w:t>
      </w:r>
      <w:bookmarkEnd w:id="13"/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记录商城物品退货日志。无退货操作可忽略。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trike/>
                <w:dstrike w:val="0"/>
                <w:sz w:val="18"/>
                <w:szCs w:val="18"/>
              </w:rPr>
              <w:t>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</w:pPr>
            <w:r>
              <w:rPr>
                <w:rFonts w:ascii="微软雅黑" w:hAnsi="微软雅黑"/>
                <w:b/>
                <w:strike/>
                <w:dstrike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索引：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trike/>
                <w:dstrike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strike/>
                <w:dstrike w:val="0"/>
                <w:sz w:val="18"/>
                <w:szCs w:val="18"/>
              </w:rPr>
              <w:t>注：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3"/>
        <w:rPr>
          <w:rFonts w:hint="default" w:hAnsi="微软雅黑" w:cs="宋体"/>
          <w:b/>
          <w:bCs w:val="0"/>
          <w:sz w:val="21"/>
          <w:szCs w:val="24"/>
          <w:lang w:eastAsia="zh-CN" w:bidi="ar-SA"/>
        </w:rPr>
      </w:pPr>
      <w:bookmarkStart w:id="14" w:name="_Toc16817854"/>
      <w:r>
        <w:rPr>
          <w:rFonts w:hint="default" w:hAnsi="微软雅黑" w:cs="宋体"/>
          <w:b/>
          <w:bCs w:val="0"/>
          <w:sz w:val="21"/>
          <w:szCs w:val="24"/>
          <w:lang w:eastAsia="zh-CN" w:bidi="ar-SA"/>
        </w:rPr>
        <w:t>积分商城数据库（金川）</w:t>
      </w:r>
    </w:p>
    <w:p>
      <w:pPr>
        <w:pStyle w:val="4"/>
        <w:rPr>
          <w:rFonts w:hAnsi="微软雅黑"/>
        </w:rPr>
      </w:pPr>
      <w:r>
        <w:rPr>
          <w:rFonts w:hint="eastAsia" w:hAnsi="微软雅黑"/>
        </w:rPr>
        <w:t>用户</w:t>
      </w:r>
      <w:r>
        <w:rPr>
          <w:rFonts w:hint="default" w:hAnsi="微软雅黑"/>
        </w:rPr>
        <w:t>总积分</w:t>
      </w:r>
      <w:r>
        <w:rPr>
          <w:rFonts w:hint="eastAsia" w:hAnsi="微软雅黑"/>
        </w:rPr>
        <w:t>表，用户单条数据。</w:t>
      </w:r>
    </w:p>
    <w:p>
      <w:pPr>
        <w:rPr>
          <w:lang w:val="en-US"/>
        </w:rPr>
      </w:pPr>
      <w:r>
        <w:rPr>
          <w:rFonts w:hint="default" w:hAnsi="微软雅黑"/>
        </w:rPr>
        <w:t>（</w:t>
      </w:r>
      <w:r>
        <w:rPr>
          <w:rFonts w:hint="eastAsia"/>
        </w:rPr>
        <w:t>记录用户</w:t>
      </w:r>
      <w:r>
        <w:rPr>
          <w:rFonts w:hint="default"/>
        </w:rPr>
        <w:t>总积分</w:t>
      </w:r>
      <w:r>
        <w:rPr>
          <w:rFonts w:hint="default" w:hAnsi="微软雅黑"/>
        </w:rPr>
        <w:t>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user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points</w:t>
            </w:r>
            <w:r>
              <w:rPr>
                <w:rFonts w:ascii="微软雅黑" w:hAnsi="微软雅黑"/>
                <w:b/>
                <w:sz w:val="18"/>
                <w:szCs w:val="18"/>
              </w:rPr>
              <w:t>[0-9]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</w:t>
            </w:r>
            <w:r>
              <w:rPr>
                <w:rFonts w:ascii="微软雅黑" w:hAnsi="微软雅黑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ibigint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用户唯一</w:t>
            </w:r>
            <w:r>
              <w:rPr>
                <w:rFonts w:ascii="微软雅黑" w:hAnsi="微软雅黑"/>
                <w:sz w:val="18"/>
                <w:szCs w:val="18"/>
              </w:rPr>
              <w:t>索引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</w:t>
            </w:r>
            <w:r>
              <w:rPr>
                <w:rFonts w:ascii="微软雅黑" w:hAnsi="微软雅黑"/>
                <w:sz w:val="18"/>
                <w:szCs w:val="18"/>
              </w:rPr>
              <w:t>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points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</w:t>
            </w:r>
            <w:r>
              <w:rPr>
                <w:rFonts w:hint="default" w:ascii="微软雅黑" w:hAnsi="微软雅黑"/>
                <w:sz w:val="18"/>
                <w:szCs w:val="18"/>
              </w:rPr>
              <w:t>总积分数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最后更新时间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color w:val="000000"/>
                <w:sz w:val="19"/>
                <w:szCs w:val="19"/>
              </w:rPr>
              <w:t>PRIMARY</w:t>
            </w:r>
            <w:r>
              <w:rPr>
                <w:rFonts w:hint="eastAsia" w:ascii="微软雅黑" w:hAnsi="微软雅黑"/>
                <w:color w:val="000000"/>
                <w:sz w:val="19"/>
                <w:szCs w:val="19"/>
              </w:rPr>
              <w:t xml:space="preserve"> 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注：可考虑分表</w:t>
            </w:r>
          </w:p>
        </w:tc>
      </w:tr>
    </w:tbl>
    <w:p>
      <w:pPr>
        <w:pStyle w:val="4"/>
        <w:rPr>
          <w:rFonts w:hAnsi="微软雅黑"/>
        </w:rPr>
      </w:pPr>
      <w:r>
        <w:rPr>
          <w:rFonts w:hint="eastAsia" w:hAnsi="微软雅黑"/>
        </w:rPr>
        <w:t>用户</w:t>
      </w:r>
      <w:r>
        <w:rPr>
          <w:rFonts w:hint="default" w:hAnsi="微软雅黑"/>
        </w:rPr>
        <w:t>步数</w:t>
      </w:r>
      <w:r>
        <w:rPr>
          <w:rFonts w:hint="eastAsia" w:hAnsi="微软雅黑"/>
        </w:rPr>
        <w:t>表，用户</w:t>
      </w:r>
      <w:r>
        <w:rPr>
          <w:rFonts w:hint="default" w:hAnsi="微软雅黑"/>
        </w:rPr>
        <w:t>多</w:t>
      </w:r>
      <w:r>
        <w:rPr>
          <w:rFonts w:hint="eastAsia" w:hAnsi="微软雅黑"/>
        </w:rPr>
        <w:t>条数据。</w:t>
      </w:r>
    </w:p>
    <w:p>
      <w:pPr>
        <w:rPr>
          <w:lang w:val="en-US"/>
        </w:rPr>
      </w:pPr>
      <w:r>
        <w:rPr>
          <w:rFonts w:hint="default" w:hAnsi="微软雅黑"/>
        </w:rPr>
        <w:t>（</w:t>
      </w:r>
      <w:r>
        <w:rPr>
          <w:rFonts w:hint="eastAsia"/>
        </w:rPr>
        <w:t>记录用户</w:t>
      </w:r>
      <w:r>
        <w:rPr>
          <w:rFonts w:hint="default"/>
        </w:rPr>
        <w:t>每日，计算排行等</w:t>
      </w:r>
      <w:r>
        <w:rPr>
          <w:rFonts w:hint="default" w:hAnsi="微软雅黑"/>
        </w:rPr>
        <w:t>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033"/>
        <w:gridCol w:w="219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user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2033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2013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</w:t>
            </w:r>
            <w:r>
              <w:rPr>
                <w:rFonts w:ascii="微软雅黑" w:hAnsi="微软雅黑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ibigint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用户唯一</w:t>
            </w:r>
            <w:r>
              <w:rPr>
                <w:rFonts w:ascii="微软雅黑" w:hAnsi="微软雅黑"/>
                <w:sz w:val="18"/>
                <w:szCs w:val="18"/>
              </w:rPr>
              <w:t>索引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</w:t>
            </w:r>
            <w:r>
              <w:rPr>
                <w:rFonts w:ascii="微软雅黑" w:hAnsi="微软雅黑"/>
                <w:sz w:val="18"/>
                <w:szCs w:val="18"/>
              </w:rPr>
              <w:t>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steps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</w:t>
            </w:r>
            <w:r>
              <w:rPr>
                <w:rFonts w:hint="default" w:ascii="微软雅黑" w:hAnsi="微软雅黑"/>
                <w:sz w:val="18"/>
                <w:szCs w:val="18"/>
              </w:rPr>
              <w:t>步数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步数时间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2019-08-02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createtime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创建时间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2033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修改时间</w:t>
            </w:r>
          </w:p>
        </w:tc>
        <w:tc>
          <w:tcPr>
            <w:tcW w:w="2013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索引：</w:t>
            </w:r>
          </w:p>
          <w:p>
            <w:pPr>
              <w:rPr>
                <w:rFonts w:hint="eastAsia" w:ascii="微软雅黑" w:hAnsi="微软雅黑"/>
                <w:color w:val="000000"/>
                <w:sz w:val="19"/>
                <w:szCs w:val="19"/>
              </w:rPr>
            </w:pPr>
            <w:r>
              <w:rPr>
                <w:rFonts w:ascii="微软雅黑" w:hAnsi="微软雅黑"/>
                <w:color w:val="000000"/>
                <w:sz w:val="19"/>
                <w:szCs w:val="19"/>
              </w:rPr>
              <w:t>PRIMARY</w:t>
            </w:r>
            <w:r>
              <w:rPr>
                <w:rFonts w:hint="eastAsia" w:ascii="微软雅黑" w:hAnsi="微软雅黑"/>
                <w:color w:val="000000"/>
                <w:sz w:val="19"/>
                <w:szCs w:val="19"/>
              </w:rPr>
              <w:t xml:space="preserve"> uid</w:t>
            </w:r>
          </w:p>
          <w:p>
            <w:pPr>
              <w:rPr>
                <w:rFonts w:hint="default" w:ascii="微软雅黑" w:hAnsi="微软雅黑" w:eastAsia="微软雅黑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 w:val="19"/>
                <w:szCs w:val="19"/>
                <w:lang w:val="en-US" w:eastAsia="zh-CN"/>
              </w:rPr>
              <w:t xml:space="preserve">normal </w:t>
            </w:r>
            <w:r>
              <w:rPr>
                <w:rFonts w:hint="default" w:ascii="微软雅黑" w:hAnsi="微软雅黑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pStyle w:val="4"/>
        <w:rPr>
          <w:rFonts w:hAnsi="微软雅黑"/>
        </w:rPr>
      </w:pPr>
      <w:r>
        <w:rPr>
          <w:rFonts w:hint="eastAsia" w:hAnsi="微软雅黑"/>
        </w:rPr>
        <w:t>用户地址表，用户多条数据。</w:t>
      </w:r>
    </w:p>
    <w:p>
      <w:r>
        <w:rPr>
          <w:rFonts w:hint="default"/>
        </w:rPr>
        <w:t>（</w:t>
      </w:r>
      <w:r>
        <w:rPr>
          <w:rFonts w:hint="eastAsia"/>
        </w:rPr>
        <w:t>记录用户收货地址</w:t>
      </w:r>
      <w:r>
        <w:rPr>
          <w:rFonts w:hint="default"/>
        </w:rPr>
        <w:t>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269"/>
        <w:gridCol w:w="219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表名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user</w:t>
            </w:r>
            <w:r>
              <w:rPr>
                <w:rFonts w:hint="eastAsia" w:ascii="微软雅黑" w:hAnsi="微软雅黑"/>
                <w:b/>
                <w:sz w:val="18"/>
                <w:szCs w:val="18"/>
                <w:lang w:val="en-US" w:eastAsia="zh-CN"/>
              </w:rPr>
              <w:t>_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2269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177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index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identity PK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地址索引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createtime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数据记录时间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数据修改时间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根据当前时间更新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big</w:t>
            </w: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用户标识</w:t>
            </w:r>
          </w:p>
        </w:tc>
        <w:tc>
          <w:tcPr>
            <w:tcW w:w="1777" w:type="dxa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需加索引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receivename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</w:t>
            </w:r>
            <w:r>
              <w:rPr>
                <w:rFonts w:ascii="微软雅黑" w:hAnsi="微软雅黑"/>
                <w:sz w:val="18"/>
                <w:szCs w:val="18"/>
              </w:rPr>
              <w:t>archar(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</w:t>
            </w:r>
            <w:r>
              <w:rPr>
                <w:rFonts w:ascii="微软雅黑" w:hAnsi="微软雅黑"/>
                <w:sz w:val="18"/>
                <w:szCs w:val="18"/>
              </w:rPr>
              <w:t>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收货人姓名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receivetpl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char</w:t>
            </w:r>
            <w:r>
              <w:rPr>
                <w:rFonts w:ascii="微软雅黑" w:hAnsi="微软雅黑"/>
                <w:sz w:val="18"/>
                <w:szCs w:val="18"/>
              </w:rPr>
              <w:t>(11)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收货人电话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address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z w:val="18"/>
                <w:szCs w:val="18"/>
              </w:rPr>
              <w:t>(2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55</w:t>
            </w:r>
            <w:r>
              <w:rPr>
                <w:rFonts w:ascii="微软雅黑" w:hAnsi="微软雅黑"/>
                <w:sz w:val="18"/>
                <w:szCs w:val="18"/>
              </w:rPr>
              <w:t>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收货地址固定部分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addressext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z w:val="18"/>
                <w:szCs w:val="18"/>
              </w:rPr>
              <w:t>(200)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收货地址精准部分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default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1为默认收货地址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status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0/1</w:t>
            </w:r>
          </w:p>
        </w:tc>
        <w:tc>
          <w:tcPr>
            <w:tcW w:w="2191" w:type="dxa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0删除1正常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 xml:space="preserve">ndex </w:t>
            </w:r>
            <w:r>
              <w:rPr>
                <w:rFonts w:hint="eastAsia" w:ascii="微软雅黑" w:hAnsi="微软雅黑"/>
                <w:sz w:val="18"/>
                <w:szCs w:val="18"/>
              </w:rPr>
              <w:t>唯一索引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uid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注：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按微博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id尾数分表</w:t>
            </w:r>
          </w:p>
        </w:tc>
      </w:tr>
    </w:tbl>
    <w:p>
      <w:pPr>
        <w:pStyle w:val="4"/>
        <w:rPr>
          <w:rFonts w:hAnsi="微软雅黑"/>
        </w:rPr>
      </w:pPr>
      <w:r>
        <w:rPr>
          <w:rFonts w:hint="eastAsia" w:hAnsi="微软雅黑"/>
        </w:rPr>
        <w:t>用户</w:t>
      </w:r>
      <w:r>
        <w:rPr>
          <w:rFonts w:hint="default" w:hAnsi="微软雅黑"/>
        </w:rPr>
        <w:t>积分详情</w:t>
      </w:r>
      <w:r>
        <w:rPr>
          <w:rFonts w:hint="eastAsia" w:hAnsi="微软雅黑"/>
        </w:rPr>
        <w:t>表，用户多条数据。</w:t>
      </w:r>
    </w:p>
    <w:p>
      <w:r>
        <w:rPr>
          <w:rFonts w:hint="default"/>
        </w:rPr>
        <w:t>（</w:t>
      </w:r>
      <w:r>
        <w:rPr>
          <w:rFonts w:hint="eastAsia"/>
        </w:rPr>
        <w:t>记录用户</w:t>
      </w:r>
      <w:r>
        <w:rPr>
          <w:rFonts w:hint="default"/>
        </w:rPr>
        <w:t>增加消化积分数据）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269"/>
        <w:gridCol w:w="219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表名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userpointsdetail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2269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177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index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identity PK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地址索引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createtime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数据记录时间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数据修改时间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根据当前时间更新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big</w:t>
            </w: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用户标识</w:t>
            </w:r>
          </w:p>
        </w:tc>
        <w:tc>
          <w:tcPr>
            <w:tcW w:w="1777" w:type="dxa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需加索引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points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积分数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可以为负数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desc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z w:val="18"/>
                <w:szCs w:val="18"/>
              </w:rPr>
              <w:t>(200)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积分使用说明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type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积分状态，1收入2支出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 xml:space="preserve">ndex </w:t>
            </w:r>
            <w:r>
              <w:rPr>
                <w:rFonts w:hint="eastAsia" w:ascii="微软雅黑" w:hAnsi="微软雅黑"/>
                <w:sz w:val="18"/>
                <w:szCs w:val="18"/>
              </w:rPr>
              <w:t>唯一索引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uid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注：</w:t>
            </w:r>
            <w:r>
              <w:rPr>
                <w:rFonts w:hint="default" w:ascii="微软雅黑" w:hAnsi="微软雅黑"/>
                <w:sz w:val="18"/>
                <w:szCs w:val="18"/>
              </w:rPr>
              <w:t>同用户表，可以考虑分表</w:t>
            </w:r>
          </w:p>
        </w:tc>
      </w:tr>
    </w:tbl>
    <w:p>
      <w:pPr>
        <w:pStyle w:val="4"/>
        <w:rPr>
          <w:rFonts w:hAnsi="微软雅黑"/>
        </w:rPr>
      </w:pPr>
      <w:r>
        <w:rPr>
          <w:rFonts w:hint="eastAsia" w:hAnsi="微软雅黑"/>
        </w:rPr>
        <w:t>用户</w:t>
      </w:r>
      <w:r>
        <w:rPr>
          <w:rFonts w:hint="default" w:hAnsi="微软雅黑"/>
        </w:rPr>
        <w:t>积分辅助</w:t>
      </w:r>
      <w:r>
        <w:rPr>
          <w:rFonts w:hint="eastAsia" w:hAnsi="微软雅黑"/>
        </w:rPr>
        <w:t>表，用户</w:t>
      </w:r>
      <w:r>
        <w:rPr>
          <w:rFonts w:hint="default" w:hAnsi="微软雅黑"/>
        </w:rPr>
        <w:t>多</w:t>
      </w:r>
      <w:r>
        <w:rPr>
          <w:rFonts w:hint="eastAsia" w:hAnsi="微软雅黑"/>
        </w:rPr>
        <w:t>条数据。</w:t>
      </w:r>
    </w:p>
    <w:p>
      <w:r>
        <w:rPr>
          <w:rFonts w:hint="default"/>
        </w:rPr>
        <w:t>（用以辅助记录用户的过期积分）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269"/>
        <w:gridCol w:w="219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表名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userpointsext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2269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177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index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identity PK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地址索引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createtime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数据记录时间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数据修改时间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根据当前时间更新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big</w:t>
            </w: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用户标识</w:t>
            </w:r>
          </w:p>
        </w:tc>
        <w:tc>
          <w:tcPr>
            <w:tcW w:w="1777" w:type="dxa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需加索引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pointsincome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积分总收入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pointsexpense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积分总支出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deadtime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积分截止日期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2020-01-01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 xml:space="preserve">ndex </w:t>
            </w:r>
            <w:r>
              <w:rPr>
                <w:rFonts w:hint="eastAsia" w:ascii="微软雅黑" w:hAnsi="微软雅黑"/>
                <w:sz w:val="18"/>
                <w:szCs w:val="18"/>
              </w:rPr>
              <w:t>唯一索引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uid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注：</w:t>
            </w:r>
            <w:r>
              <w:rPr>
                <w:rFonts w:hint="default" w:ascii="微软雅黑" w:hAnsi="微软雅黑"/>
                <w:sz w:val="18"/>
                <w:szCs w:val="18"/>
              </w:rPr>
              <w:t>此表用以计算过期积分。</w:t>
            </w:r>
          </w:p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Eg：第一次有积分变动时，插入一条数据，deadtime记录为下一个节点2020-01-01，只要在这个时间节点之前的积分变动，都记录这个表中。快到时间节点时的过期提醒，以及结算都从此表计算。</w:t>
            </w:r>
          </w:p>
        </w:tc>
      </w:tr>
    </w:tbl>
    <w:p>
      <w:pPr>
        <w:pStyle w:val="4"/>
        <w:rPr>
          <w:rFonts w:hAnsi="微软雅黑"/>
        </w:rPr>
      </w:pPr>
      <w:r>
        <w:rPr>
          <w:rFonts w:hint="eastAsia" w:hAnsi="微软雅黑"/>
        </w:rPr>
        <w:t>用户</w:t>
      </w:r>
      <w:r>
        <w:rPr>
          <w:rFonts w:hint="default" w:hAnsi="微软雅黑"/>
        </w:rPr>
        <w:t>订单</w:t>
      </w:r>
      <w:r>
        <w:rPr>
          <w:rFonts w:hint="eastAsia" w:hAnsi="微软雅黑"/>
        </w:rPr>
        <w:t>表，用户多条数据。</w:t>
      </w:r>
    </w:p>
    <w:p>
      <w:r>
        <w:rPr>
          <w:rFonts w:hint="default"/>
        </w:rPr>
        <w:t>（</w:t>
      </w:r>
      <w:r>
        <w:rPr>
          <w:rFonts w:hint="eastAsia"/>
        </w:rPr>
        <w:t>记录</w:t>
      </w:r>
      <w:r>
        <w:rPr>
          <w:rFonts w:hint="default"/>
        </w:rPr>
        <w:t>兑换商品的数据）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269"/>
        <w:gridCol w:w="219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表名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userorders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2269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177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index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identity PK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地址索引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createtime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数据记录时间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数据修改时间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根据当前时间更新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big</w:t>
            </w: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用户标识</w:t>
            </w:r>
          </w:p>
        </w:tc>
        <w:tc>
          <w:tcPr>
            <w:tcW w:w="1777" w:type="dxa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需加索引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ordernum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bigint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订单号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trackingnum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z w:val="18"/>
                <w:szCs w:val="18"/>
              </w:rPr>
              <w:t>(50)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快递单号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trackingname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z w:val="18"/>
                <w:szCs w:val="18"/>
              </w:rPr>
              <w:t>(50)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快递公司名称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price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订单金额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originalprice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订单原金额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discountprice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订单优惠金额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goodsnum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商品数量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ispay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是否支付，0未支付，1支付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addressid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地址id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addressdetail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地址详情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防止下单之后地址更新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status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订单状态：1待支付，2待发货，3已发货，4已关闭，5已完成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remark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Varchar(150)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closeuser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执行关闭用户，1系统关闭，2用户取消，3后台关闭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paytime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支付时间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closetime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关闭时间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 xml:space="preserve">ndex </w:t>
            </w:r>
            <w:r>
              <w:rPr>
                <w:rFonts w:hint="eastAsia" w:ascii="微软雅黑" w:hAnsi="微软雅黑"/>
                <w:sz w:val="18"/>
                <w:szCs w:val="18"/>
              </w:rPr>
              <w:t>唯一索引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uid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注：</w:t>
            </w:r>
            <w:r>
              <w:rPr>
                <w:rFonts w:hint="default" w:ascii="微软雅黑" w:hAnsi="微软雅黑"/>
                <w:sz w:val="18"/>
                <w:szCs w:val="18"/>
              </w:rPr>
              <w:t>同用户表，可以考虑分表</w:t>
            </w:r>
          </w:p>
        </w:tc>
      </w:tr>
    </w:tbl>
    <w:p>
      <w:pPr>
        <w:pStyle w:val="4"/>
        <w:rPr>
          <w:rFonts w:hAnsi="微软雅黑"/>
        </w:rPr>
      </w:pPr>
      <w:r>
        <w:rPr>
          <w:rFonts w:hint="eastAsia" w:hAnsi="微软雅黑"/>
        </w:rPr>
        <w:t>用户</w:t>
      </w:r>
      <w:r>
        <w:rPr>
          <w:rFonts w:hint="default" w:hAnsi="微软雅黑"/>
        </w:rPr>
        <w:t>订单扩展</w:t>
      </w:r>
      <w:r>
        <w:rPr>
          <w:rFonts w:hint="eastAsia" w:hAnsi="微软雅黑"/>
        </w:rPr>
        <w:t>表，用户</w:t>
      </w:r>
      <w:r>
        <w:rPr>
          <w:rFonts w:hint="default" w:hAnsi="微软雅黑"/>
        </w:rPr>
        <w:t>多</w:t>
      </w:r>
      <w:r>
        <w:rPr>
          <w:rFonts w:hint="eastAsia" w:hAnsi="微软雅黑"/>
        </w:rPr>
        <w:t>条数据。</w:t>
      </w:r>
    </w:p>
    <w:p>
      <w:r>
        <w:rPr>
          <w:rFonts w:hint="default"/>
        </w:rPr>
        <w:t>（用以记录订单商品详情）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269"/>
        <w:gridCol w:w="219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表名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userorderext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2269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177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index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identity PK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地址索引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big</w:t>
            </w: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用户标识</w:t>
            </w:r>
          </w:p>
        </w:tc>
        <w:tc>
          <w:tcPr>
            <w:tcW w:w="1777" w:type="dxa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需加索引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orderid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订单索引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需加索引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goodsid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goodsskuid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商品sku索引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num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商品数量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price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商品价格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 xml:space="preserve">ndex </w:t>
            </w:r>
            <w:r>
              <w:rPr>
                <w:rFonts w:hint="eastAsia" w:ascii="微软雅黑" w:hAnsi="微软雅黑"/>
                <w:sz w:val="18"/>
                <w:szCs w:val="18"/>
              </w:rPr>
              <w:t>唯一索引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uid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>索引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orderid</w:t>
            </w:r>
            <w:r>
              <w:rPr>
                <w:rFonts w:hint="eastAsia" w:ascii="微软雅黑" w:hAnsi="微软雅黑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注：</w:t>
            </w:r>
            <w:r>
              <w:rPr>
                <w:rFonts w:hint="default" w:ascii="微软雅黑" w:hAnsi="微软雅黑"/>
                <w:sz w:val="18"/>
                <w:szCs w:val="18"/>
              </w:rPr>
              <w:t>当一笔订单中有多个商品时，需要此表。看文档目前只有一件商品</w:t>
            </w:r>
          </w:p>
        </w:tc>
      </w:tr>
    </w:tbl>
    <w:p>
      <w:pPr>
        <w:pStyle w:val="4"/>
        <w:rPr>
          <w:rFonts w:hAnsi="微软雅黑"/>
        </w:rPr>
      </w:pPr>
      <w:r>
        <w:rPr>
          <w:rFonts w:hint="default" w:hAnsi="微软雅黑"/>
        </w:rPr>
        <w:t>商品</w:t>
      </w:r>
      <w:r>
        <w:rPr>
          <w:rFonts w:hint="eastAsia" w:hAnsi="微软雅黑"/>
        </w:rPr>
        <w:t>表</w:t>
      </w:r>
    </w:p>
    <w:p>
      <w:r>
        <w:rPr>
          <w:rFonts w:hint="default"/>
        </w:rPr>
        <w:t>（后台管理）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269"/>
        <w:gridCol w:w="219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表名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2269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177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index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identity PK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地址索引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createtime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数据记录时间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数据修改时间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根据当前时间更新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商品名称</w:t>
            </w:r>
          </w:p>
        </w:tc>
        <w:tc>
          <w:tcPr>
            <w:tcW w:w="1777" w:type="dxa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unit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z w:val="18"/>
                <w:szCs w:val="18"/>
              </w:rPr>
              <w:t>(50)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商品单位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件、个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type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商品类型1实体2虚拟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默认2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weights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商品权重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用于排序，数字越大越靠前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stock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库存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thumbnail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z w:val="18"/>
                <w:szCs w:val="18"/>
              </w:rPr>
              <w:t>(150)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商品缩略图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bannerimg</w:t>
            </w:r>
          </w:p>
        </w:tc>
        <w:tc>
          <w:tcPr>
            <w:tcW w:w="1984" w:type="dxa"/>
            <w:vAlign w:val="center"/>
          </w:tcPr>
          <w:p>
            <w:pPr>
              <w:tabs>
                <w:tab w:val="left" w:pos="398"/>
              </w:tabs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商品banner图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商品详情页banner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desc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z w:val="18"/>
                <w:szCs w:val="18"/>
              </w:rPr>
              <w:t>(150)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商品描述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content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z w:val="18"/>
                <w:szCs w:val="18"/>
              </w:rPr>
              <w:t>(500)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商品详情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ishavesku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是否含有多个规格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0否，1是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price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商品价格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含多个sku可不填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lowestprice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最低价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含多个sku必填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highestprice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最高价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含多个sku必填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skucategory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  <w:r>
              <w:rPr>
                <w:rFonts w:ascii="微软雅黑" w:hAnsi="微软雅黑"/>
                <w:sz w:val="18"/>
                <w:szCs w:val="18"/>
              </w:rPr>
              <w:t>(50)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sku类名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含多个sku必填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maxbuy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单笔最大购买数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status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商品状态1入库，2上架，3下架，4售罄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 xml:space="preserve">ndex </w:t>
            </w:r>
            <w:r>
              <w:rPr>
                <w:rFonts w:hint="eastAsia" w:ascii="微软雅黑" w:hAnsi="微软雅黑"/>
                <w:sz w:val="18"/>
                <w:szCs w:val="18"/>
              </w:rPr>
              <w:t>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注：</w:t>
            </w:r>
          </w:p>
        </w:tc>
      </w:tr>
    </w:tbl>
    <w:p>
      <w:pPr>
        <w:pStyle w:val="4"/>
        <w:rPr>
          <w:rFonts w:hAnsi="微软雅黑"/>
        </w:rPr>
      </w:pPr>
      <w:r>
        <w:rPr>
          <w:rFonts w:hint="default" w:hAnsi="微软雅黑"/>
        </w:rPr>
        <w:t>商品分类</w:t>
      </w:r>
      <w:r>
        <w:rPr>
          <w:rFonts w:hint="eastAsia" w:hAnsi="微软雅黑"/>
        </w:rPr>
        <w:t>表</w:t>
      </w:r>
    </w:p>
    <w:p>
      <w:r>
        <w:rPr>
          <w:rFonts w:hint="default"/>
        </w:rPr>
        <w:t>（后台管理）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269"/>
        <w:gridCol w:w="219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表名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goodscategory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2269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177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index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identity PK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地址索引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createtime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数据记录时间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数据修改时间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根据当前时间更新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分类名</w:t>
            </w:r>
          </w:p>
        </w:tc>
        <w:tc>
          <w:tcPr>
            <w:tcW w:w="1777" w:type="dxa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desc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分类描述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weights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分类权重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用于排序，数字越大越靠前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goodsid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json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分类下商品id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多个商品合集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status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分类状态：</w:t>
            </w:r>
            <w:r>
              <w:rPr>
                <w:rFonts w:ascii="微软雅黑" w:hAnsi="微软雅黑"/>
                <w:sz w:val="18"/>
                <w:szCs w:val="18"/>
              </w:rPr>
              <w:t>1正常，2删除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 xml:space="preserve">ndex </w:t>
            </w:r>
            <w:r>
              <w:rPr>
                <w:rFonts w:hint="eastAsia" w:ascii="微软雅黑" w:hAnsi="微软雅黑"/>
                <w:sz w:val="18"/>
                <w:szCs w:val="18"/>
              </w:rPr>
              <w:t>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注：</w:t>
            </w:r>
            <w:r>
              <w:rPr>
                <w:rFonts w:hint="default" w:ascii="微软雅黑" w:hAnsi="微软雅黑"/>
                <w:sz w:val="18"/>
                <w:szCs w:val="18"/>
              </w:rPr>
              <w:t>只支持一级分类，多级分类之后再考虑</w:t>
            </w:r>
          </w:p>
        </w:tc>
      </w:tr>
    </w:tbl>
    <w:p>
      <w:pPr>
        <w:pStyle w:val="4"/>
        <w:rPr>
          <w:rFonts w:hAnsi="微软雅黑"/>
        </w:rPr>
      </w:pPr>
      <w:r>
        <w:rPr>
          <w:rFonts w:hint="default" w:hAnsi="微软雅黑"/>
        </w:rPr>
        <w:t>商品sku</w:t>
      </w:r>
      <w:r>
        <w:rPr>
          <w:rFonts w:hint="eastAsia" w:hAnsi="微软雅黑"/>
        </w:rPr>
        <w:t>表</w:t>
      </w:r>
    </w:p>
    <w:p>
      <w:r>
        <w:rPr>
          <w:rFonts w:hint="default"/>
        </w:rPr>
        <w:t>（后台管理）</w:t>
      </w:r>
    </w:p>
    <w:tbl>
      <w:tblPr>
        <w:tblStyle w:val="21"/>
        <w:tblW w:w="1034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2269"/>
        <w:gridCol w:w="219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表名</w:t>
            </w:r>
            <w:r>
              <w:rPr>
                <w:rFonts w:hint="default" w:ascii="微软雅黑" w:hAnsi="微软雅黑"/>
                <w:b/>
                <w:sz w:val="18"/>
                <w:szCs w:val="18"/>
              </w:rPr>
              <w:t>goodscategory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字段名称</w:t>
            </w:r>
          </w:p>
        </w:tc>
        <w:tc>
          <w:tcPr>
            <w:tcW w:w="1984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2269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默认</w:t>
            </w:r>
          </w:p>
        </w:tc>
        <w:tc>
          <w:tcPr>
            <w:tcW w:w="2191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1777" w:type="dxa"/>
            <w:shd w:val="clear" w:color="auto" w:fill="E0E0E0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index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identity PK</w:t>
            </w: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地址索引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createtime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数据记录时间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updatetime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atetime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CURRENT_TIMESTAMP</w:t>
            </w:r>
          </w:p>
        </w:tc>
        <w:tc>
          <w:tcPr>
            <w:tcW w:w="2191" w:type="dxa"/>
            <w:vAlign w:val="top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数据修改时间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根据当前时间更新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sku名</w:t>
            </w:r>
          </w:p>
        </w:tc>
        <w:tc>
          <w:tcPr>
            <w:tcW w:w="1777" w:type="dxa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desc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sku描述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stock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库存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price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价格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status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tinyint</w:t>
            </w:r>
          </w:p>
        </w:tc>
        <w:tc>
          <w:tcPr>
            <w:tcW w:w="2269" w:type="dxa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91" w:type="dxa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状态：1入库，2上架，3下架，4售罄</w:t>
            </w:r>
          </w:p>
        </w:tc>
        <w:tc>
          <w:tcPr>
            <w:tcW w:w="1777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索引：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 xml:space="preserve">ndex </w:t>
            </w:r>
            <w:r>
              <w:rPr>
                <w:rFonts w:hint="eastAsia" w:ascii="微软雅黑" w:hAnsi="微软雅黑"/>
                <w:sz w:val="18"/>
                <w:szCs w:val="18"/>
              </w:rPr>
              <w:t>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rPr>
                <w:rFonts w:hint="default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注：</w:t>
            </w:r>
          </w:p>
        </w:tc>
      </w:tr>
    </w:tbl>
    <w:p>
      <w:pPr>
        <w:pStyle w:val="4"/>
        <w:rPr>
          <w:rFonts w:hAnsi="微软雅黑"/>
        </w:rPr>
      </w:pPr>
      <w:r>
        <w:rPr>
          <w:rFonts w:hint="default" w:hAnsi="微软雅黑"/>
        </w:rPr>
        <w:t>后台操作记录</w:t>
      </w:r>
      <w:r>
        <w:rPr>
          <w:rFonts w:hint="eastAsia" w:hAnsi="微软雅黑"/>
        </w:rPr>
        <w:t>表</w:t>
      </w:r>
    </w:p>
    <w:p>
      <w:r>
        <w:rPr>
          <w:rFonts w:hint="default"/>
        </w:rPr>
        <w:t>（后台管理）</w:t>
      </w:r>
    </w:p>
    <w:p/>
    <w:p>
      <w:pPr>
        <w:rPr>
          <w:rFonts w:hint="eastAsia"/>
          <w:lang w:eastAsia="zh-CN"/>
        </w:rPr>
      </w:pPr>
    </w:p>
    <w:p>
      <w:pPr>
        <w:pStyle w:val="2"/>
      </w:pPr>
      <w:r>
        <w:rPr>
          <w:rFonts w:hint="eastAsia"/>
        </w:rPr>
        <w:t>服务端接口</w:t>
      </w:r>
      <w:bookmarkEnd w:id="14"/>
    </w:p>
    <w:p>
      <w:pPr>
        <w:pStyle w:val="3"/>
        <w:rPr>
          <w:rFonts w:hAnsi="微软雅黑"/>
        </w:rPr>
      </w:pPr>
      <w:bookmarkStart w:id="15" w:name="_Toc16817855"/>
      <w:r>
        <w:rPr>
          <w:rFonts w:hint="eastAsia" w:hAnsi="微软雅黑"/>
        </w:rPr>
        <w:t>服务端接口规范</w:t>
      </w:r>
      <w:bookmarkEnd w:id="15"/>
    </w:p>
    <w:p>
      <w:pPr>
        <w:pStyle w:val="29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数据结构</w:t>
      </w:r>
    </w:p>
    <w:p>
      <w:pPr>
        <w:pStyle w:val="29"/>
        <w:ind w:left="420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服务端接口以标准J</w:t>
      </w:r>
      <w:r>
        <w:rPr>
          <w:rFonts w:ascii="微软雅黑" w:hAnsi="微软雅黑"/>
        </w:rPr>
        <w:t>SON</w:t>
      </w:r>
      <w:r>
        <w:rPr>
          <w:rFonts w:hint="eastAsia" w:ascii="微软雅黑" w:hAnsi="微软雅黑"/>
        </w:rPr>
        <w:t>结构返回数据，固定格式为：</w:t>
      </w:r>
    </w:p>
    <w:p>
      <w:pPr>
        <w:pStyle w:val="29"/>
        <w:ind w:left="420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{</w:t>
      </w:r>
    </w:p>
    <w:p>
      <w:pPr>
        <w:pStyle w:val="29"/>
        <w:ind w:left="420" w:firstLine="0" w:firstLineChars="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“code”: 0 ,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// </w:t>
      </w:r>
      <w:r>
        <w:rPr>
          <w:rFonts w:hint="eastAsia" w:ascii="微软雅黑" w:hAnsi="微软雅黑"/>
        </w:rPr>
        <w:t xml:space="preserve">接口返回标识码 </w:t>
      </w:r>
      <w:r>
        <w:rPr>
          <w:rFonts w:ascii="微软雅黑" w:hAnsi="微软雅黑"/>
        </w:rPr>
        <w:t xml:space="preserve">  1 </w:t>
      </w:r>
      <w:r>
        <w:rPr>
          <w:rFonts w:hint="eastAsia" w:ascii="微软雅黑" w:hAnsi="微软雅黑"/>
        </w:rPr>
        <w:t>为成功，其他均为错误异常代码</w:t>
      </w:r>
    </w:p>
    <w:p>
      <w:pPr>
        <w:pStyle w:val="29"/>
        <w:ind w:left="420" w:firstLine="0" w:firstLineChars="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“msg”: “</w:t>
      </w:r>
      <w:r>
        <w:rPr>
          <w:rFonts w:hint="eastAsia" w:ascii="微软雅黑" w:hAnsi="微软雅黑"/>
        </w:rPr>
        <w:t>成功</w:t>
      </w:r>
      <w:r>
        <w:rPr>
          <w:rFonts w:ascii="微软雅黑" w:hAnsi="微软雅黑"/>
        </w:rPr>
        <w:t>”,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// </w:t>
      </w:r>
      <w:r>
        <w:rPr>
          <w:rFonts w:hint="eastAsia" w:ascii="微软雅黑" w:hAnsi="微软雅黑"/>
        </w:rPr>
        <w:t>返回信息，对返回标识码的解释</w:t>
      </w:r>
    </w:p>
    <w:p>
      <w:pPr>
        <w:pStyle w:val="29"/>
        <w:ind w:left="420" w:firstLine="0" w:firstLineChars="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#“timestamp”: 145023456 ,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// </w:t>
      </w:r>
      <w:r>
        <w:rPr>
          <w:rFonts w:hint="eastAsia" w:ascii="微软雅黑" w:hAnsi="微软雅黑"/>
        </w:rPr>
        <w:t>服务器当前时间戳</w:t>
      </w:r>
      <w:r>
        <w:rPr>
          <w:rFonts w:hint="default" w:ascii="微软雅黑" w:hAnsi="微软雅黑"/>
        </w:rPr>
        <w:t>（</w:t>
      </w:r>
      <w:r>
        <w:rPr>
          <w:rFonts w:hint="default" w:ascii="微软雅黑" w:hAnsi="微软雅黑"/>
          <w:b/>
          <w:bCs/>
          <w:color w:val="FF0000"/>
        </w:rPr>
        <w:t>沿用之前逻辑，没有此项</w:t>
      </w:r>
      <w:r>
        <w:rPr>
          <w:rFonts w:hint="default" w:ascii="微软雅黑" w:hAnsi="微软雅黑"/>
        </w:rPr>
        <w:t>）</w:t>
      </w:r>
    </w:p>
    <w:p>
      <w:pPr>
        <w:pStyle w:val="29"/>
        <w:ind w:left="420" w:firstLine="0" w:firstLineChars="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“data”: [] ,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// </w:t>
      </w:r>
      <w:r>
        <w:rPr>
          <w:rFonts w:hint="eastAsia" w:ascii="微软雅黑" w:hAnsi="微软雅黑"/>
        </w:rPr>
        <w:t>返回数据结构体，如无返回数据则为空数组</w:t>
      </w:r>
      <w:r>
        <w:rPr>
          <w:rFonts w:ascii="微软雅黑" w:hAnsi="微软雅黑"/>
        </w:rPr>
        <w:t>[]</w:t>
      </w:r>
    </w:p>
    <w:p>
      <w:pPr>
        <w:pStyle w:val="29"/>
        <w:ind w:left="420" w:firstLine="0" w:firstLineChars="0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>
      <w:pPr>
        <w:pStyle w:val="29"/>
        <w:ind w:left="420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后续接口描述只描述 data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数据结构体</w:t>
      </w:r>
    </w:p>
    <w:p>
      <w:pPr>
        <w:pStyle w:val="29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接口协议</w:t>
      </w:r>
    </w:p>
    <w:p>
      <w:pPr>
        <w:pStyle w:val="29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数据提交类接口使用</w:t>
      </w:r>
      <w:r>
        <w:rPr>
          <w:rFonts w:ascii="微软雅黑" w:hAnsi="微软雅黑"/>
        </w:rPr>
        <w:t>POST</w:t>
      </w:r>
      <w:r>
        <w:rPr>
          <w:rFonts w:hint="eastAsia" w:ascii="微软雅黑" w:hAnsi="微软雅黑"/>
        </w:rPr>
        <w:t>，数据获取类接口可为G</w:t>
      </w:r>
      <w:r>
        <w:rPr>
          <w:rFonts w:ascii="微软雅黑" w:hAnsi="微软雅黑"/>
        </w:rPr>
        <w:t>ET</w:t>
      </w:r>
    </w:p>
    <w:p>
      <w:pPr>
        <w:pStyle w:val="29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使用</w:t>
      </w:r>
      <w:r>
        <w:rPr>
          <w:rFonts w:ascii="微软雅黑" w:hAnsi="微软雅黑"/>
        </w:rPr>
        <w:t>SSL</w:t>
      </w:r>
      <w:r>
        <w:rPr>
          <w:rFonts w:hint="eastAsia" w:ascii="微软雅黑" w:hAnsi="微软雅黑"/>
        </w:rPr>
        <w:t>数据传输规范</w:t>
      </w:r>
    </w:p>
    <w:p>
      <w:pPr>
        <w:pStyle w:val="29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其他</w:t>
      </w:r>
    </w:p>
    <w:p>
      <w:pPr>
        <w:pStyle w:val="3"/>
        <w:rPr>
          <w:rFonts w:hAnsi="微软雅黑"/>
        </w:rPr>
      </w:pPr>
      <w:bookmarkStart w:id="16" w:name="_Toc16817856"/>
      <w:r>
        <w:rPr>
          <w:rFonts w:hint="eastAsia" w:hAnsi="微软雅黑"/>
        </w:rPr>
        <w:t>接口描述</w:t>
      </w:r>
      <w:bookmarkEnd w:id="16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【页面】类接口：基本为针对H</w:t>
      </w:r>
      <w:r>
        <w:rPr>
          <w:rFonts w:ascii="微软雅黑" w:hAnsi="微软雅黑"/>
        </w:rPr>
        <w:t>5</w:t>
      </w:r>
      <w:r>
        <w:rPr>
          <w:rFonts w:hint="eastAsia" w:ascii="微软雅黑" w:hAnsi="微软雅黑"/>
        </w:rPr>
        <w:t>页面封装的接口，集合多个模块数据；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【数据】类接口：提供或接收指定数据或返回模块数据的接口；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【操作】类接口：页面内执行操作提交数据到服务端的接口；</w:t>
      </w:r>
    </w:p>
    <w:p>
      <w:pPr>
        <w:pStyle w:val="29"/>
        <w:numPr>
          <w:numId w:val="0"/>
        </w:numPr>
        <w:ind w:leftChars="0"/>
        <w:rPr>
          <w:rFonts w:ascii="微软雅黑" w:hAnsi="微软雅黑"/>
        </w:rPr>
      </w:pPr>
      <w:bookmarkStart w:id="26" w:name="_GoBack"/>
      <w:bookmarkEnd w:id="26"/>
    </w:p>
    <w:p>
      <w:pPr>
        <w:pStyle w:val="4"/>
        <w:rPr>
          <w:rFonts w:hAnsi="微软雅黑"/>
        </w:rPr>
      </w:pPr>
      <w:bookmarkStart w:id="17" w:name="_Toc16817857"/>
      <w:r>
        <w:rPr>
          <w:rFonts w:hint="eastAsia" w:hAnsi="微软雅黑"/>
          <w:lang w:val="en-US" w:eastAsia="zh-CN"/>
        </w:rPr>
        <w:t>ok</w:t>
      </w: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【数据】同步用户今日当前步数（步数数据由客户端发送至服务端）</w:t>
      </w:r>
      <w:bookmarkEnd w:id="17"/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http://api.jr.sina.cn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sync</w:t>
            </w:r>
            <w:r>
              <w:rPr>
                <w:rFonts w:ascii="微软雅黑" w:hAnsi="微软雅黑"/>
                <w:sz w:val="18"/>
                <w:szCs w:val="18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steps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当前步数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[]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服务端记录用户同步步数log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  <w:rPr>
          <w:rFonts w:hAnsi="微软雅黑"/>
        </w:rPr>
      </w:pPr>
      <w:bookmarkStart w:id="18" w:name="_Toc16817858"/>
      <w:r>
        <w:rPr>
          <w:rFonts w:hint="eastAsia" w:hAnsi="微软雅黑"/>
          <w:lang w:val="en-US" w:eastAsia="zh-CN"/>
        </w:rPr>
        <w:t>ok</w:t>
      </w: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【数据】获取我今日当前步数</w:t>
      </w:r>
      <w:bookmarkEnd w:id="18"/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today</w:t>
            </w:r>
            <w:r>
              <w:rPr>
                <w:rFonts w:ascii="微软雅黑" w:hAnsi="微软雅黑"/>
                <w:sz w:val="18"/>
                <w:szCs w:val="18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“step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n</w:t>
            </w:r>
            <w:r>
              <w:rPr>
                <w:rFonts w:ascii="微软雅黑" w:hAnsi="微软雅黑"/>
                <w:sz w:val="18"/>
                <w:szCs w:val="18"/>
              </w:rPr>
              <w:t xml:space="preserve">um”: 9999,     // </w:t>
            </w:r>
            <w:r>
              <w:rPr>
                <w:rFonts w:hint="eastAsia" w:ascii="微软雅黑" w:hAnsi="微软雅黑"/>
                <w:sz w:val="18"/>
                <w:szCs w:val="18"/>
              </w:rPr>
              <w:t>今日当前步数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 xml:space="preserve">“ranking”: 999        // </w:t>
            </w:r>
            <w:r>
              <w:rPr>
                <w:rFonts w:hint="eastAsia" w:ascii="微软雅黑" w:hAnsi="微软雅黑"/>
                <w:sz w:val="18"/>
                <w:szCs w:val="18"/>
              </w:rPr>
              <w:t>当前排名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步数获取参考最后同步时间，必须为今日步数，如今日步数未同步，应为0，不能为昨日步数。</w:t>
            </w:r>
          </w:p>
        </w:tc>
      </w:tr>
    </w:tbl>
    <w:p>
      <w:pPr>
        <w:pStyle w:val="4"/>
        <w:rPr>
          <w:rFonts w:hint="eastAsia" w:hAnsi="微软雅黑" w:eastAsia="微软雅黑"/>
          <w:lang w:eastAsia="zh-CN"/>
        </w:rPr>
      </w:pPr>
      <w:r>
        <w:rPr>
          <w:rFonts w:hint="eastAsia" w:hAnsi="微软雅黑"/>
          <w:lang w:val="en-US" w:eastAsia="zh-CN"/>
        </w:rPr>
        <w:t>ok</w:t>
      </w: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【数据】获取</w:t>
      </w:r>
      <w:r>
        <w:rPr>
          <w:rFonts w:hint="eastAsia" w:hAnsi="微软雅黑"/>
          <w:lang w:eastAsia="zh-CN"/>
        </w:rPr>
        <w:t>步数排行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/steps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ranking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"mysteps":6865,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 //我的步数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"rankinglist":[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    //排行列表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"ranking":56,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//排行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"name":"花无缺",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//昵称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"stepsnum":6865,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//步数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"avatar":"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"http://jr.sina.com.cn/public/sina_finance_web/financeweb/web/public/image/logo.png" \t "https://www.json.cn/_blank"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24"/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http://jr.sina.com.cn/public/sina_finance_web/financeweb/web/public/image/logo.png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           //头像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"ranking":1,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"name":"小鱼儿",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"stepsnum":29888,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"avatar":"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"http://jr.sina.com.cn/public/sina_finance_web/financeweb/web/public/image/logo.png" \t "https://www.json.cn/_blank"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24"/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http://jr.sina.com.cn/public/sina_finance_web/financeweb/web/public/image/logo.png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"ranking":2,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"name":"铁心兰",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"stepsnum":23512,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"avatar":"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"http://jr.sina.com.cn/public/sina_finance_web/financeweb/web/public/image/logo.png" \t "https://www.json.cn/_blank"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24"/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http://jr.sina.com.cn/public/sina_finance_web/financeweb/web/public/image/logo.png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排行列表中，第一条固定为当前用户数据；从第二条开始，从第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名依次排列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outlineLvl w:val="2"/>
        <w:rPr>
          <w:rFonts w:ascii="微软雅黑" w:hAnsi="微软雅黑"/>
        </w:rPr>
      </w:pPr>
      <w:r>
        <w:rPr>
          <w:rFonts w:hint="eastAsia" w:ascii="微软雅黑" w:hAnsi="微软雅黑"/>
          <w:lang w:eastAsia="zh-CN"/>
        </w:rPr>
        <w:t>√</w:t>
      </w:r>
      <w:r>
        <w:rPr>
          <w:rFonts w:hint="eastAsia" w:ascii="微软雅黑" w:hAnsi="微软雅黑"/>
        </w:rPr>
        <w:t>【数据】获取我的积分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mypoints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</w:rPr>
              <w:t>points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12345,     // </w:t>
            </w:r>
            <w:r>
              <w:rPr>
                <w:rFonts w:hint="eastAsia" w:ascii="微软雅黑" w:hAnsi="微软雅黑"/>
                <w:sz w:val="18"/>
                <w:szCs w:val="18"/>
              </w:rPr>
              <w:t>当前用户积分数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  <w:rPr>
          <w:rFonts w:hAnsi="微软雅黑"/>
        </w:rPr>
      </w:pPr>
      <w:bookmarkStart w:id="19" w:name="_Toc16817859"/>
      <w:r>
        <w:rPr>
          <w:rFonts w:hint="eastAsia" w:hAnsi="微软雅黑"/>
          <w:lang w:val="en-US" w:eastAsia="zh-CN"/>
        </w:rPr>
        <w:t>ok</w:t>
      </w: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【数据】获取我的收获地址（列表）</w:t>
      </w:r>
      <w:bookmarkEnd w:id="19"/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my</w:t>
            </w:r>
            <w:r>
              <w:rPr>
                <w:rFonts w:ascii="微软雅黑" w:hAnsi="微软雅黑"/>
                <w:sz w:val="18"/>
                <w:szCs w:val="18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ndex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f</w:t>
            </w:r>
            <w:r>
              <w:rPr>
                <w:rFonts w:ascii="微软雅黑" w:hAnsi="微软雅黑"/>
                <w:sz w:val="18"/>
                <w:szCs w:val="18"/>
              </w:rPr>
              <w:t>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用户收货地址索引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无此参数返回全部地址列表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"index":1,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"name":"花无缺",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"phonenum":13888888888,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"address":"北京市海淀区",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"exactaddress":"西北旺东路10号院东区3号楼 为明大厦",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"default":1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"name":"小鱼儿",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"phonenum":13666666666,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"address":"北京市海淀区",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"exactaddress":"西北旺东路10号院东区3号楼 为明大厦",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"default":0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</w:t>
      </w:r>
      <w:r>
        <w:rPr>
          <w:rFonts w:hint="eastAsia" w:hAnsi="微软雅黑"/>
          <w:lang w:eastAsia="zh-CN"/>
        </w:rPr>
        <w:t>判断是否已签到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issigned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issigned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true/false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//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true已签到，false未签到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</w:tc>
      </w:tr>
    </w:tbl>
    <w:p>
      <w:pPr>
        <w:pStyle w:val="4"/>
      </w:pPr>
      <w:bookmarkStart w:id="20" w:name="_Toc16817860"/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</w:t>
      </w:r>
      <w:r>
        <w:rPr>
          <w:rFonts w:hint="eastAsia" w:hAnsi="微软雅黑"/>
          <w:lang w:eastAsia="zh-CN"/>
        </w:rPr>
        <w:t>获取商品列表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goodslist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recommend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推荐商品列表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无此参数返回全部商品列表，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1返回推荐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页码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默认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pagenum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每页显示数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默认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"page":1,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//当前页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"count":123,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//总数量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"isnextpage":true,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//是否有下一页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"list":[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"index":2312,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//商品索引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"title":"爱奇艺会员",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//商品标题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"img":"",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//商品缩略图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"price":100,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//商品价格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"recommend":1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//是否推荐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"index":1312,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"title":"腾讯会员",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"img":"",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"price":200,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"recommend":0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</w:tc>
      </w:tr>
    </w:tbl>
    <w:p>
      <w:pPr>
        <w:pStyle w:val="4"/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</w:t>
      </w:r>
      <w:r>
        <w:rPr>
          <w:rFonts w:hint="eastAsia" w:hAnsi="微软雅黑"/>
          <w:lang w:eastAsia="zh-CN"/>
        </w:rPr>
        <w:t>积分规则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"title":"积分规则说明",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"content":"一、什么是新浪金融积分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....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</w:tc>
      </w:tr>
    </w:tbl>
    <w:p>
      <w:pPr>
        <w:pStyle w:val="4"/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</w:t>
      </w:r>
      <w:r>
        <w:rPr>
          <w:rFonts w:hint="eastAsia" w:hAnsi="微软雅黑"/>
          <w:lang w:eastAsia="zh-CN"/>
        </w:rPr>
        <w:t>步数常见问题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stepsqa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问题索引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无此参数返回问题列表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"index":1,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"title":"苹果手机用户升级ios系统后，新浪金融步数统计突然不计步了怎么办？"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"title":"支持新浪金融步数统计的设备有哪些？"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"index":3,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"title":"为什么没有步数数据？"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"index":4,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"title":"新浪金融走路步数不增长？"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"index":5,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"title":"步数是怎么兑换成积分的？"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"index":6,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"title":"ios系统中，如何开启健康步数授权？"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"index":7,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"title":"其他问题"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]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或者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"index":1,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"title":"苹果手机用户升级ios系统后，新浪金融步数统计突然不计步了怎么办？",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"content":"因为苹果ios系统升级问题，许多原本手机正常能够计步用户..."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如果没有传参数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index，返回问题列表</w:t>
            </w:r>
          </w:p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如果传参数index，返回具体问题内容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/>
        </w:rPr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</w:t>
      </w:r>
      <w:r>
        <w:rPr>
          <w:rFonts w:hint="eastAsia" w:hAnsi="微软雅黑"/>
          <w:lang w:eastAsia="zh-CN"/>
        </w:rPr>
        <w:t>积分到期提醒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pointswarn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你有500积分将在三天内到期，请尽快兑换使用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ascii="微软雅黑" w:hAnsi="微软雅黑"/>
                <w:sz w:val="18"/>
                <w:szCs w:val="18"/>
              </w:rPr>
              <w:t>,     //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html内容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</w:tc>
      </w:tr>
    </w:tbl>
    <w:p>
      <w:pPr>
        <w:pStyle w:val="4"/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</w:t>
      </w:r>
      <w:r>
        <w:rPr>
          <w:rFonts w:hint="eastAsia" w:hAnsi="微软雅黑"/>
          <w:lang w:eastAsia="zh-CN"/>
        </w:rPr>
        <w:t>获取我的积分明细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pointslist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1积分收入，2积分支出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默认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jc w:val="left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页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默认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jc w:val="left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pagenum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每页显示数量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默认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points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":1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234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,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积分数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"page":1,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当前页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"count":61,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总数量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"isnextpage":true,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是否有下一页，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true有，false无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"list":[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"points":39,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ascii="微软雅黑" w:hAnsi="微软雅黑"/>
                <w:sz w:val="18"/>
                <w:szCs w:val="18"/>
              </w:rPr>
              <w:t xml:space="preserve">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积分数。收入返回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eastAsia="zh-CN"/>
              </w:rPr>
              <w:t>无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+号，支出返回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有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-号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"content":"走路赚积分_步数7817",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ascii="微软雅黑" w:hAnsi="微软雅黑"/>
                <w:sz w:val="18"/>
                <w:szCs w:val="18"/>
              </w:rPr>
              <w:t>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变动内容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"datetime":"2019-08-16 12:12:12",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ascii="微软雅黑" w:hAnsi="微软雅黑"/>
                <w:sz w:val="18"/>
                <w:szCs w:val="18"/>
              </w:rPr>
              <w:t xml:space="preserve">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积分变动时间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"type":1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ascii="微软雅黑" w:hAnsi="微软雅黑"/>
                <w:sz w:val="18"/>
                <w:szCs w:val="18"/>
              </w:rPr>
              <w:t xml:space="preserve">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积分类型，收入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1、支出2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"points":3,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"content":"签到",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"datetime":"2019-08-21 13:13:13",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"type":1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.......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</w:tc>
      </w:tr>
    </w:tbl>
    <w:p>
      <w:pPr>
        <w:pStyle w:val="4"/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</w:t>
      </w:r>
      <w:r>
        <w:rPr>
          <w:rFonts w:hint="eastAsia" w:hAnsi="微软雅黑"/>
          <w:lang w:eastAsia="zh-CN"/>
        </w:rPr>
        <w:t>商品详情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goodsdetail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jc w:val="left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商品索引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商品索引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bannerimg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图片1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图片2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,....]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banner图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‘微博会员’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商品标题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desc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‘一个月’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商品描述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200~500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商品价格，即积分数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salecount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321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售卖总数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ishavesku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是否含有多规格，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0没有，1有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skucategory</w:t>
            </w:r>
            <w:r>
              <w:rPr>
                <w:rFonts w:ascii="微软雅黑" w:hAnsi="微软雅黑"/>
                <w:sz w:val="18"/>
                <w:szCs w:val="18"/>
              </w:rPr>
              <w:t>”: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‘颜色分类’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 xml:space="preserve">/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规格名称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‘诉讼费胜多负少’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商品详情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status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商品状态，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1正常，2售罄，3积分不够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关于price，如果含有多规格，可能是一个价格区间</w:t>
            </w:r>
          </w:p>
        </w:tc>
      </w:tr>
    </w:tbl>
    <w:p>
      <w:pPr>
        <w:pStyle w:val="4"/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</w:t>
      </w:r>
      <w:r>
        <w:rPr>
          <w:rFonts w:hint="eastAsia" w:hAnsi="微软雅黑"/>
          <w:lang w:eastAsia="zh-CN"/>
        </w:rPr>
        <w:t>商品规格列表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goodsid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商品索引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[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skuid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商品规格</w:t>
            </w:r>
            <w:r>
              <w:rPr>
                <w:rFonts w:hint="eastAsia" w:ascii="微软雅黑" w:hAnsi="微软雅黑"/>
                <w:sz w:val="18"/>
                <w:szCs w:val="18"/>
              </w:rPr>
              <w:t>索引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ascii="微软雅黑" w:hAnsi="微软雅黑"/>
                <w:sz w:val="18"/>
                <w:szCs w:val="18"/>
              </w:rPr>
              <w:t>”: “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红色</w:t>
            </w:r>
            <w:r>
              <w:rPr>
                <w:rFonts w:hint="eastAsia" w:ascii="微软雅黑" w:hAnsi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商品规格名称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ascii="微软雅黑" w:hAnsi="微软雅黑"/>
                <w:sz w:val="18"/>
                <w:szCs w:val="18"/>
              </w:rPr>
              <w:t>”: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300</w:t>
            </w:r>
            <w:r>
              <w:rPr>
                <w:rFonts w:hint="eastAsia" w:ascii="微软雅黑" w:hAnsi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价格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stock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19,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商品规格库存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status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商品规格状态，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1正常，2售罄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},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……..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]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</w:tc>
      </w:tr>
    </w:tbl>
    <w:p>
      <w:pPr>
        <w:pStyle w:val="4"/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</w:t>
      </w:r>
      <w:r>
        <w:rPr>
          <w:rFonts w:hint="default" w:hAnsi="微软雅黑"/>
        </w:rPr>
        <w:t>订单列表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订单状态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hint="default" w:ascii="微软雅黑" w:hAnsi="微软雅黑"/>
                <w:sz w:val="18"/>
                <w:szCs w:val="18"/>
              </w:rPr>
              <w:t>1待支付，2待发货，3已发货，4已关闭，5已完成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无此参数返回全部订单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page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页码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pagenum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每页数量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"index":1213,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//订单索引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"ordernum":"22231212540221",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//订单号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"statusid":1,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//状态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"statusname":"待支付",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//状态名称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"page":1,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//当前页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"count":23,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//总数量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"isnextpage":true,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//是否有下一页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"goods":[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//商品列表，可能一笔订单有多个商品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"price":300,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//价格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"num":1,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//数量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"img":"商品缩略图",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//缩略图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"name":"微博会员",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//商品名称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"skuncategory":"颜色分类",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//商品sku分类名称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"skuname":"红色"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//sku名称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"index":1214,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"ordernum":"22231212540222",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"statusid":2,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"statusname":"待发货",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"page":1,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"count":23,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"isnextpage":true,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"goods":[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"price":6000,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"num":1,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"img":"商品缩略图",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"name":"爱奇艺会员",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"skuncategory":"颜色分类",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    "skuname":"绿色"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default" w:ascii="微软雅黑" w:hAnsi="微软雅黑"/>
                <w:sz w:val="18"/>
                <w:szCs w:val="18"/>
              </w:rPr>
              <w:t>订单状态 type，不传显示全部，1待支付，2待发货，3已发货，4已关闭，5已完成</w:t>
            </w:r>
          </w:p>
        </w:tc>
      </w:tr>
    </w:tbl>
    <w:p>
      <w:pPr>
        <w:pStyle w:val="4"/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【数据】</w:t>
      </w:r>
      <w:r>
        <w:rPr>
          <w:rFonts w:hint="default" w:hAnsi="微软雅黑"/>
        </w:rPr>
        <w:t>订单</w:t>
      </w:r>
      <w:r>
        <w:rPr>
          <w:rFonts w:hint="eastAsia" w:hAnsi="微软雅黑"/>
          <w:lang w:eastAsia="zh-CN"/>
        </w:rPr>
        <w:t>详情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/order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jc w:val="left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</w:t>
            </w:r>
          </w:p>
        </w:tc>
        <w:tc>
          <w:tcPr>
            <w:tcW w:w="1373" w:type="dxa"/>
          </w:tcPr>
          <w:p>
            <w:pPr>
              <w:pStyle w:val="29"/>
              <w:tabs>
                <w:tab w:val="left" w:pos="437"/>
              </w:tabs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订单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订单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索引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ordernum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订单号</w:t>
            </w:r>
            <w:r>
              <w:rPr>
                <w:rFonts w:ascii="微软雅黑" w:hAnsi="微软雅黑"/>
                <w:sz w:val="18"/>
                <w:szCs w:val="18"/>
              </w:rPr>
              <w:t>,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status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1,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 xml:space="preserve">订单状态 </w:t>
            </w:r>
            <w:r>
              <w:rPr>
                <w:rFonts w:hint="default" w:ascii="微软雅黑" w:hAnsi="微软雅黑"/>
                <w:sz w:val="18"/>
                <w:szCs w:val="18"/>
              </w:rPr>
              <w:t>1待支付，2待发货，3已发货，4已关闭，5已完成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receiver</w:t>
            </w:r>
            <w:r>
              <w:rPr>
                <w:rFonts w:ascii="微软雅黑" w:hAnsi="微软雅黑"/>
                <w:sz w:val="18"/>
                <w:szCs w:val="18"/>
              </w:rPr>
              <w:t>”: “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曲小雨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” </w:t>
            </w:r>
            <w:r>
              <w:rPr>
                <w:rFonts w:ascii="微软雅黑" w:hAnsi="微软雅黑"/>
                <w:sz w:val="18"/>
                <w:szCs w:val="18"/>
              </w:rPr>
              <w:t xml:space="preserve">   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收货人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receivetpl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13888888888</w:t>
            </w:r>
            <w:r>
              <w:rPr>
                <w:rFonts w:ascii="微软雅黑" w:hAnsi="微软雅黑"/>
                <w:sz w:val="18"/>
                <w:szCs w:val="18"/>
              </w:rPr>
              <w:t xml:space="preserve">,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收货手机号</w:t>
            </w:r>
          </w:p>
          <w:p>
            <w:pPr>
              <w:ind w:firstLine="360" w:firstLineChars="20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receiveaddress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北京市海淀区西北旺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收货地址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goods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[</w:t>
            </w:r>
            <w:r>
              <w:rPr>
                <w:rFonts w:hint="eastAsia"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price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300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商品价格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num</w:t>
            </w:r>
            <w:r>
              <w:rPr>
                <w:rFonts w:ascii="微软雅黑" w:hAnsi="微软雅黑"/>
                <w:sz w:val="18"/>
                <w:szCs w:val="18"/>
              </w:rPr>
              <w:t>”: 1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商品数量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img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default" w:ascii="微软雅黑" w:hAnsi="微软雅黑"/>
                <w:sz w:val="18"/>
                <w:szCs w:val="18"/>
              </w:rPr>
              <w:t>‘http....’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//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商品缩略图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name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‘微博会员’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商品名称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skuncategory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‘颜色分类’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商品sku分类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skuname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‘红色’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商品sku名称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isentity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1,    //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是否实体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，1实体，2虚拟</w:t>
            </w:r>
          </w:p>
          <w:p>
            <w:pPr>
              <w:ind w:firstLine="450" w:firstLineChars="2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},……..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,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createtime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2019-08-18 12:13:23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创建时间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paytime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2019-08-18 12:13:23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支付时间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deliverytime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2019-08-18 12:13:23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发货时间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closetime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2019-08-18 12:13:23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关闭时间</w:t>
            </w:r>
          </w:p>
          <w:p>
            <w:p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completetime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2019-08-18 12:13:23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/完成时间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redemptioncode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{1234,4321,2345}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兑换码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根据订单状态返回相应的内容</w:t>
            </w:r>
          </w:p>
        </w:tc>
      </w:tr>
    </w:tbl>
    <w:p>
      <w:pPr>
        <w:pStyle w:val="4"/>
        <w:rPr>
          <w:rFonts w:hAnsi="微软雅黑"/>
        </w:rPr>
      </w:pPr>
      <w:r>
        <w:rPr>
          <w:rFonts w:hint="eastAsia" w:hAnsi="微软雅黑"/>
          <w:lang w:val="en-US" w:eastAsia="zh-CN"/>
        </w:rPr>
        <w:t>ok</w:t>
      </w: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【操作】新增用户收货地址</w:t>
      </w:r>
      <w:r>
        <w:rPr>
          <w:rFonts w:hAnsi="微软雅黑"/>
        </w:rPr>
        <w:t>/</w:t>
      </w:r>
      <w:r>
        <w:rPr>
          <w:rFonts w:hint="eastAsia" w:hAnsi="微软雅黑"/>
        </w:rPr>
        <w:t>编辑指定用户收货地址</w:t>
      </w:r>
      <w:bookmarkEnd w:id="20"/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edita</w:t>
            </w:r>
            <w:r>
              <w:rPr>
                <w:rFonts w:ascii="微软雅黑" w:hAnsi="微软雅黑"/>
                <w:sz w:val="18"/>
                <w:szCs w:val="18"/>
              </w:rPr>
              <w:t>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ndex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f</w:t>
            </w:r>
            <w:r>
              <w:rPr>
                <w:rFonts w:ascii="微软雅黑" w:hAnsi="微软雅黑"/>
                <w:sz w:val="18"/>
                <w:szCs w:val="18"/>
              </w:rPr>
              <w:t>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指定用户收货地址索引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0（默认）</w:t>
            </w:r>
            <w:r>
              <w:rPr>
                <w:rFonts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</w:rPr>
              <w:t>此时为新增操作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 xml:space="preserve">&gt;0 </w:t>
            </w:r>
            <w:r>
              <w:rPr>
                <w:rFonts w:hint="eastAsia" w:ascii="微软雅黑" w:hAnsi="微软雅黑"/>
                <w:sz w:val="18"/>
                <w:szCs w:val="18"/>
              </w:rPr>
              <w:t>此时为编程操作的指定地址索引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name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收货人姓名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phonenum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收货人电话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address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ture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固定选择地址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省份城市街道对照字典表前置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exactaddress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varchar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精确地址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/>
                <w:sz w:val="18"/>
                <w:szCs w:val="18"/>
              </w:rPr>
              <w:t>、服务端需要验证</w:t>
            </w:r>
            <w:r>
              <w:rPr>
                <w:rFonts w:ascii="微软雅黑" w:hAnsi="微软雅黑"/>
                <w:sz w:val="18"/>
                <w:szCs w:val="18"/>
              </w:rPr>
              <w:t>phonenum</w:t>
            </w:r>
            <w:r>
              <w:rPr>
                <w:rFonts w:hint="eastAsia" w:ascii="微软雅黑" w:hAnsi="微软雅黑"/>
                <w:sz w:val="18"/>
                <w:szCs w:val="18"/>
              </w:rPr>
              <w:t>、name、</w:t>
            </w:r>
            <w:r>
              <w:rPr>
                <w:rFonts w:ascii="微软雅黑" w:hAnsi="微软雅黑"/>
                <w:sz w:val="18"/>
                <w:szCs w:val="18"/>
              </w:rPr>
              <w:t>exactaddress</w:t>
            </w:r>
            <w:r>
              <w:rPr>
                <w:rFonts w:hint="eastAsia" w:ascii="微软雅黑" w:hAnsi="微软雅黑"/>
                <w:sz w:val="18"/>
                <w:szCs w:val="18"/>
              </w:rPr>
              <w:t>合法性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sz w:val="18"/>
                <w:szCs w:val="18"/>
              </w:rPr>
              <w:t>、用户录入新地址或修改指定收货地址时，已有地址default重置为0，当前录入地址default为1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/>
                <w:sz w:val="18"/>
                <w:szCs w:val="18"/>
              </w:rPr>
              <w:t>、用户选择使用地址时，当前选用地址default置1，其他地址置0</w:t>
            </w:r>
          </w:p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微软雅黑" w:hAnsi="微软雅黑"/>
                <w:sz w:val="18"/>
                <w:szCs w:val="18"/>
              </w:rPr>
              <w:t>、建议address固定联动数据前置到前端，服务端直接接收联合字符串。如为减少前端数据量可封装一个json结构体写入缓存。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  <w:rPr>
          <w:rFonts w:hAnsi="微软雅黑"/>
        </w:rPr>
      </w:pPr>
      <w:bookmarkStart w:id="21" w:name="_Toc16817861"/>
      <w:r>
        <w:rPr>
          <w:rFonts w:hint="eastAsia" w:hAnsi="微软雅黑"/>
          <w:lang w:val="en-US" w:eastAsia="zh-CN"/>
        </w:rPr>
        <w:t>ok</w:t>
      </w: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【操作】用户删除指定收货地址</w:t>
      </w:r>
      <w:bookmarkEnd w:id="21"/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/del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ndex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</w:t>
            </w:r>
            <w:r>
              <w:rPr>
                <w:rFonts w:ascii="微软雅黑" w:hAnsi="微软雅黑"/>
                <w:sz w:val="18"/>
                <w:szCs w:val="18"/>
              </w:rPr>
              <w:t>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用户收货地址索引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1、</w:t>
            </w: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2、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删除默认地址时，选择最近一个未删除的地址设置为默认</w:t>
            </w:r>
          </w:p>
        </w:tc>
      </w:tr>
    </w:tbl>
    <w:p>
      <w:pPr>
        <w:pStyle w:val="4"/>
        <w:rPr>
          <w:rFonts w:hint="eastAsia" w:hAnsi="微软雅黑"/>
          <w:lang w:eastAsia="zh-CN"/>
        </w:rPr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【操作】</w:t>
      </w:r>
      <w:r>
        <w:rPr>
          <w:rFonts w:hint="eastAsia" w:hAnsi="微软雅黑"/>
          <w:lang w:eastAsia="zh-CN"/>
        </w:rPr>
        <w:t>生成订单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createorder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goodid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</w:t>
            </w:r>
            <w:r>
              <w:rPr>
                <w:rFonts w:ascii="微软雅黑" w:hAnsi="微软雅黑"/>
                <w:sz w:val="18"/>
                <w:szCs w:val="18"/>
              </w:rPr>
              <w:t>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goodskuid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false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eastAsia="zh-CN"/>
              </w:rPr>
              <w:t>有多规格的商品，必传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goodskuiid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num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兑换数量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订单索引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ordernum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521455212222222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订单编号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总数量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totalprice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200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总金额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123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地址索引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receiver</w:t>
            </w:r>
            <w:r>
              <w:rPr>
                <w:rFonts w:ascii="微软雅黑" w:hAnsi="微软雅黑"/>
                <w:sz w:val="18"/>
                <w:szCs w:val="18"/>
              </w:rPr>
              <w:t>”: “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曲小雨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” </w:t>
            </w:r>
            <w:r>
              <w:rPr>
                <w:rFonts w:ascii="微软雅黑" w:hAnsi="微软雅黑"/>
                <w:sz w:val="18"/>
                <w:szCs w:val="18"/>
              </w:rPr>
              <w:t xml:space="preserve">   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收货人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receivetpl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13888888888</w:t>
            </w:r>
            <w:r>
              <w:rPr>
                <w:rFonts w:ascii="微软雅黑" w:hAnsi="微软雅黑"/>
                <w:sz w:val="18"/>
                <w:szCs w:val="18"/>
              </w:rPr>
              <w:t xml:space="preserve">,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收货手机号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receiveaddress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北京市海淀区西北旺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收货地址</w:t>
            </w:r>
          </w:p>
          <w:p>
            <w:pPr>
              <w:ind w:firstLine="360" w:firstLineChars="20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}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，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goods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[</w:t>
            </w:r>
            <w:r>
              <w:rPr>
                <w:rFonts w:hint="eastAsia"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img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http...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商品缩略图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ascii="微软雅黑" w:hAnsi="微软雅黑"/>
                <w:sz w:val="18"/>
                <w:szCs w:val="18"/>
              </w:rPr>
              <w:t>”: “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微博会员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” </w:t>
            </w:r>
            <w:r>
              <w:rPr>
                <w:rFonts w:ascii="微软雅黑" w:hAnsi="微软雅黑"/>
                <w:sz w:val="18"/>
                <w:szCs w:val="18"/>
              </w:rPr>
              <w:t xml:space="preserve">   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商品标题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200</w:t>
            </w:r>
            <w:r>
              <w:rPr>
                <w:rFonts w:ascii="微软雅黑" w:hAnsi="微软雅黑"/>
                <w:sz w:val="18"/>
                <w:szCs w:val="18"/>
              </w:rPr>
              <w:t xml:space="preserve">,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商品单价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skucategory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颜色分类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商品sku类名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skuid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skuid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skuname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红色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sku名称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num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商品数量</w:t>
            </w:r>
          </w:p>
          <w:p>
            <w:pPr>
              <w:ind w:firstLine="360" w:firstLineChars="20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},……..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],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createtime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2019-08-21 12:13:14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’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收货地址选择：</w:t>
            </w:r>
          </w:p>
          <w:p>
            <w:pPr>
              <w:pStyle w:val="29"/>
              <w:numPr>
                <w:ilvl w:val="0"/>
                <w:numId w:val="4"/>
              </w:numPr>
              <w:ind w:left="360" w:leftChars="0" w:firstLine="0" w:firstLineChars="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有历史订单，选择最近一次订单选择的地址</w:t>
            </w:r>
          </w:p>
          <w:p>
            <w:pPr>
              <w:pStyle w:val="29"/>
              <w:numPr>
                <w:ilvl w:val="0"/>
                <w:numId w:val="4"/>
              </w:numPr>
              <w:ind w:left="360" w:leftChars="0"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无历史订单，选择最新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创建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的地址</w:t>
            </w:r>
          </w:p>
          <w:p>
            <w:pPr>
              <w:pStyle w:val="29"/>
              <w:numPr>
                <w:ilvl w:val="0"/>
                <w:numId w:val="0"/>
              </w:num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 w:hAnsi="微软雅黑"/>
          <w:lang w:eastAsia="zh-CN"/>
        </w:rPr>
        <w:t>√【操作】修改订单收货地址（确认订单页面）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changeorderaddress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</w:t>
            </w:r>
            <w:r>
              <w:rPr>
                <w:rFonts w:ascii="微软雅黑" w:hAnsi="微软雅黑"/>
                <w:sz w:val="18"/>
                <w:szCs w:val="18"/>
              </w:rPr>
              <w:t>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订单索引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订单索引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ordernum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521455212222222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订单编号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总数量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totalprice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200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总金额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123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地址索引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receiver</w:t>
            </w:r>
            <w:r>
              <w:rPr>
                <w:rFonts w:ascii="微软雅黑" w:hAnsi="微软雅黑"/>
                <w:sz w:val="18"/>
                <w:szCs w:val="18"/>
              </w:rPr>
              <w:t>”: “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曲小雨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” </w:t>
            </w:r>
            <w:r>
              <w:rPr>
                <w:rFonts w:ascii="微软雅黑" w:hAnsi="微软雅黑"/>
                <w:sz w:val="18"/>
                <w:szCs w:val="18"/>
              </w:rPr>
              <w:t xml:space="preserve">   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收货人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receivetpl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13888888888</w:t>
            </w:r>
            <w:r>
              <w:rPr>
                <w:rFonts w:ascii="微软雅黑" w:hAnsi="微软雅黑"/>
                <w:sz w:val="18"/>
                <w:szCs w:val="18"/>
              </w:rPr>
              <w:t xml:space="preserve">,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收货手机号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receiveaddress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北京市海淀区西北旺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收货地址</w:t>
            </w:r>
          </w:p>
          <w:p>
            <w:pPr>
              <w:ind w:firstLine="360" w:firstLineChars="20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}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，</w:t>
            </w:r>
          </w:p>
          <w:p>
            <w:pPr>
              <w:ind w:firstLine="360" w:firstLineChars="2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goods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[</w:t>
            </w:r>
            <w:r>
              <w:rPr>
                <w:rFonts w:hint="eastAsia" w:ascii="微软雅黑" w:hAnsi="微软雅黑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img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http...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’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商品缩略图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ascii="微软雅黑" w:hAnsi="微软雅黑"/>
                <w:sz w:val="18"/>
                <w:szCs w:val="18"/>
              </w:rPr>
              <w:t>”: “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微博会员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” </w:t>
            </w:r>
            <w:r>
              <w:rPr>
                <w:rFonts w:ascii="微软雅黑" w:hAnsi="微软雅黑"/>
                <w:sz w:val="18"/>
                <w:szCs w:val="18"/>
              </w:rPr>
              <w:t xml:space="preserve">   //</w:t>
            </w: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商品标题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200</w:t>
            </w:r>
            <w:r>
              <w:rPr>
                <w:rFonts w:ascii="微软雅黑" w:hAnsi="微软雅黑"/>
                <w:sz w:val="18"/>
                <w:szCs w:val="18"/>
              </w:rPr>
              <w:t xml:space="preserve">,  // 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商品单价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skucategory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颜色分类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商品sku类名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skuid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10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skuid</w:t>
            </w:r>
          </w:p>
          <w:p>
            <w:p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skuname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红色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sku名称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t xml:space="preserve">   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num</w:t>
            </w:r>
            <w:r>
              <w:rPr>
                <w:rFonts w:ascii="微软雅黑" w:hAnsi="微软雅黑"/>
                <w:sz w:val="18"/>
                <w:szCs w:val="18"/>
              </w:rPr>
              <w:t xml:space="preserve">”: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 xml:space="preserve">,    // 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商品数量</w:t>
            </w:r>
          </w:p>
          <w:p>
            <w:pPr>
              <w:ind w:firstLine="360" w:firstLineChars="20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},……..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],</w:t>
            </w:r>
          </w:p>
          <w:p>
            <w:pPr>
              <w:ind w:firstLine="360" w:firstLineChars="20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createtime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2019-08-21 12:13:14</w:t>
            </w:r>
            <w: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  <w:t>’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numPr>
                <w:ilvl w:val="0"/>
                <w:numId w:val="0"/>
              </w:numPr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服务端根据令牌获取用户标识</w:t>
            </w:r>
          </w:p>
        </w:tc>
      </w:tr>
    </w:tbl>
    <w:p>
      <w:pPr>
        <w:pStyle w:val="4"/>
        <w:rPr>
          <w:rFonts w:ascii="微软雅黑" w:hAnsi="微软雅黑"/>
        </w:rPr>
      </w:pPr>
      <w:bookmarkStart w:id="22" w:name="_Toc16817862"/>
      <w:r>
        <w:rPr>
          <w:rFonts w:hint="eastAsia" w:hAnsi="微软雅黑"/>
          <w:lang w:val="en-US" w:eastAsia="zh-CN"/>
        </w:rPr>
        <w:t>×</w:t>
      </w:r>
      <w:r>
        <w:rPr>
          <w:rFonts w:hint="eastAsia" w:hAnsi="微软雅黑"/>
        </w:rPr>
        <w:t>【操作】</w:t>
      </w:r>
      <w:r>
        <w:rPr>
          <w:rFonts w:hint="eastAsia" w:hAnsi="微软雅黑"/>
          <w:lang w:eastAsia="zh-CN"/>
        </w:rPr>
        <w:t>校验交易密码（暂不清楚之前是否有此逻辑）</w:t>
      </w:r>
    </w:p>
    <w:p>
      <w:pPr>
        <w:pStyle w:val="4"/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【操作】</w:t>
      </w:r>
      <w:r>
        <w:rPr>
          <w:rFonts w:hint="eastAsia" w:hAnsi="微软雅黑"/>
          <w:lang w:eastAsia="zh-CN"/>
        </w:rPr>
        <w:t>订单支付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payorder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</w:t>
            </w:r>
            <w:r>
              <w:rPr>
                <w:rFonts w:ascii="微软雅黑" w:hAnsi="微软雅黑"/>
                <w:sz w:val="18"/>
                <w:szCs w:val="18"/>
              </w:rPr>
              <w:t>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订单索引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secretnum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支付密码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numPr>
                <w:ilvl w:val="0"/>
                <w:numId w:val="5"/>
              </w:numPr>
              <w:ind w:firstLine="0" w:firstLineChars="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校验交易密码正确性</w:t>
            </w:r>
          </w:p>
          <w:p>
            <w:pPr>
              <w:pStyle w:val="29"/>
              <w:numPr>
                <w:ilvl w:val="0"/>
                <w:numId w:val="5"/>
              </w:numPr>
              <w:ind w:firstLine="0" w:firstLineChars="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校验订单状态，如是否该用户订单；实体订单，收货信息是否完全；订单状态是否待支付；</w:t>
            </w:r>
          </w:p>
          <w:p>
            <w:pPr>
              <w:pStyle w:val="29"/>
              <w:numPr>
                <w:ilvl w:val="0"/>
                <w:numId w:val="5"/>
              </w:numPr>
              <w:ind w:firstLine="0" w:firstLineChars="0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校验商品信息是否正确，如商品是否存在；商品状态是否正确；商品是否有库存等</w:t>
            </w:r>
          </w:p>
          <w:p>
            <w:pPr>
              <w:pStyle w:val="29"/>
              <w:numPr>
                <w:ilvl w:val="0"/>
                <w:numId w:val="0"/>
              </w:num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4"/>
        <w:rPr>
          <w:rFonts w:hint="eastAsia"/>
          <w:lang w:eastAsia="zh-CN"/>
        </w:rPr>
      </w:pPr>
      <w:r>
        <w:rPr>
          <w:rFonts w:hint="eastAsia" w:hAnsi="微软雅黑" w:cs="宋体"/>
          <w:bCs w:val="0"/>
          <w:sz w:val="21"/>
          <w:szCs w:val="32"/>
          <w:lang w:eastAsia="zh-CN" w:bidi="ar-SA"/>
        </w:rPr>
        <w:t>√</w:t>
      </w:r>
      <w:r>
        <w:rPr>
          <w:rFonts w:hint="default" w:hAnsi="微软雅黑" w:cs="宋体"/>
          <w:bCs w:val="0"/>
          <w:sz w:val="21"/>
          <w:szCs w:val="32"/>
          <w:lang w:eastAsia="zh-CN" w:bidi="ar-SA"/>
        </w:rPr>
        <w:t>【操作】修改订单状态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change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orderstatus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index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</w:t>
            </w:r>
            <w:r>
              <w:rPr>
                <w:rFonts w:ascii="微软雅黑" w:hAnsi="微软雅黑"/>
                <w:sz w:val="18"/>
                <w:szCs w:val="18"/>
              </w:rPr>
              <w:t>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订单索引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1关闭订单，2确认收货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numPr>
                <w:ilvl w:val="0"/>
                <w:numId w:val="0"/>
              </w:num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rPr>
          <w:rFonts w:ascii="微软雅黑" w:hAnsi="微软雅黑"/>
        </w:rPr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【操作】</w:t>
      </w:r>
      <w:r>
        <w:rPr>
          <w:rFonts w:hint="eastAsia" w:hAnsi="微软雅黑"/>
          <w:lang w:eastAsia="zh-CN"/>
        </w:rPr>
        <w:t>增加</w:t>
      </w:r>
      <w:r>
        <w:rPr>
          <w:rFonts w:hint="eastAsia" w:hAnsi="微软雅黑"/>
          <w:lang w:val="en-US" w:eastAsia="zh-CN"/>
        </w:rPr>
        <w:t>/减少积分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editpoints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points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i</w:t>
            </w:r>
            <w:r>
              <w:rPr>
                <w:rFonts w:ascii="微软雅黑" w:hAnsi="微软雅黑"/>
                <w:sz w:val="18"/>
                <w:szCs w:val="18"/>
              </w:rPr>
              <w:t>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t</w:t>
            </w:r>
            <w:r>
              <w:rPr>
                <w:rFonts w:ascii="微软雅黑" w:hAnsi="微软雅黑"/>
                <w:sz w:val="18"/>
                <w:szCs w:val="18"/>
              </w:rPr>
              <w:t>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积分数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1增加，2减少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desc</w:t>
            </w: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true</w:t>
            </w: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numPr>
                <w:ilvl w:val="0"/>
                <w:numId w:val="0"/>
              </w:num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</w:p>
        </w:tc>
      </w:tr>
      <w:bookmarkEnd w:id="22"/>
    </w:tbl>
    <w:p>
      <w:pPr>
        <w:pStyle w:val="4"/>
        <w:rPr>
          <w:rFonts w:hint="eastAsia" w:hAnsi="微软雅黑"/>
          <w:lang w:eastAsia="zh-CN"/>
        </w:rPr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【页面】</w:t>
      </w:r>
      <w:r>
        <w:rPr>
          <w:rFonts w:hint="eastAsia" w:hAnsi="微软雅黑"/>
          <w:lang w:eastAsia="zh-CN"/>
        </w:rPr>
        <w:t>首页（客户端）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jfindex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"left":{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"stepnum":9999,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"ranking":999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"right":[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"goods_id":1,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"goods_name":"新浪微博会员月卡"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"goods_id":2,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"goods_name":"可口可乐"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numPr>
                <w:ilvl w:val="0"/>
                <w:numId w:val="0"/>
              </w:num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rPr>
          <w:rFonts w:hint="eastAsia" w:hAnsi="微软雅黑"/>
        </w:rPr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【页面】</w:t>
      </w:r>
      <w:r>
        <w:rPr>
          <w:rFonts w:hint="eastAsia" w:hAnsi="微软雅黑"/>
          <w:lang w:eastAsia="zh-CN"/>
        </w:rPr>
        <w:t>我的（客户端）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同【数据】获取我的积分</w:t>
            </w:r>
          </w:p>
        </w:tc>
      </w:tr>
    </w:tbl>
    <w:p>
      <w:pPr>
        <w:pStyle w:val="4"/>
        <w:rPr>
          <w:rFonts w:hint="default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√【页面】个人中心（客户端）*无接口</w:t>
      </w:r>
    </w:p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√【页面】我的收货地址（H5）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同【数据】获取我的收货地址（列表）</w:t>
            </w:r>
          </w:p>
        </w:tc>
      </w:tr>
    </w:tbl>
    <w:p>
      <w:pPr>
        <w:pStyle w:val="4"/>
        <w:rPr>
          <w:rFonts w:hint="default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√【页面】新增/编辑用户收货地址（H5）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同【操作】新增用户收货地址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/编辑指定用户收货地址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编辑地址时，先通过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【数据】获取我的收货地址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-获取地址，保存操作时执行此方法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√【页面】删除收货地址（H5）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同【操作】用户删除指定收货地址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√【页面】积分中心（H5）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373"/>
        <w:gridCol w:w="880"/>
        <w:gridCol w:w="266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apife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pointshome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请求方式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GET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P</w:t>
            </w:r>
            <w:r>
              <w:rPr>
                <w:rFonts w:ascii="微软雅黑" w:hAnsi="微软雅黑"/>
                <w:sz w:val="18"/>
                <w:szCs w:val="1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响应类型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权限验证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接口</w:t>
            </w:r>
            <w:r>
              <w:rPr>
                <w:rFonts w:hint="eastAsia" w:ascii="微软雅黑" w:hAnsi="微软雅黑"/>
                <w:sz w:val="18"/>
                <w:szCs w:val="18"/>
              </w:rPr>
              <w:t>签名</w:t>
            </w:r>
            <w:r>
              <w:rPr>
                <w:rFonts w:ascii="微软雅黑" w:hAnsi="微软雅黑"/>
                <w:sz w:val="18"/>
                <w:szCs w:val="18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Cookies</w:t>
            </w:r>
          </w:p>
        </w:tc>
        <w:tc>
          <w:tcPr>
            <w:tcW w:w="8377" w:type="dxa"/>
            <w:gridSpan w:val="4"/>
            <w:tcBorders>
              <w:bottom w:val="single" w:color="auto" w:sz="4" w:space="0"/>
            </w:tcBorders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参数</w:t>
            </w:r>
          </w:p>
        </w:tc>
        <w:tc>
          <w:tcPr>
            <w:tcW w:w="1373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类型</w:t>
            </w:r>
          </w:p>
        </w:tc>
        <w:tc>
          <w:tcPr>
            <w:tcW w:w="880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必须</w:t>
            </w:r>
          </w:p>
        </w:tc>
        <w:tc>
          <w:tcPr>
            <w:tcW w:w="2664" w:type="dxa"/>
            <w:shd w:val="clear" w:color="auto" w:fill="D9D9D9"/>
          </w:tcPr>
          <w:p>
            <w:pPr>
              <w:pStyle w:val="29"/>
              <w:tabs>
                <w:tab w:val="left" w:pos="1155"/>
              </w:tabs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346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00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373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880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664" w:type="dxa"/>
          </w:tcPr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3460" w:type="dxa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响应数据</w:t>
            </w:r>
          </w:p>
        </w:tc>
        <w:tc>
          <w:tcPr>
            <w:tcW w:w="8377" w:type="dxa"/>
            <w:gridSpan w:val="4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"points":12345,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      //我的积分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"warn":"你有500积分将于12月31日到期，请尽快兑换使用",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//到期提醒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"issign":true,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 //是否签到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"isdouble":false,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//是否双倍提醒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"goodslist":[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        //商品列表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"index":2312,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"title":"爱奇艺会员",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"img":"",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"price":100,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"recommend":1</w:t>
            </w:r>
            <w:r>
              <w:rPr>
                <w:rFonts w:hint="eastAsia" w:ascii="微软雅黑" w:hAnsi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     //是否推荐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"index":1312,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"title":"腾讯会员",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"img":"",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"price":200,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"recommend":1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"index":1213,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"title":"优酷会员",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"img":"",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"price":100,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"recommend":1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"index":3212,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"title":"芒果会员",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"img":"",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"price":200,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    "recommend":1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    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   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备注</w:t>
            </w:r>
          </w:p>
        </w:tc>
        <w:tc>
          <w:tcPr>
            <w:tcW w:w="8377" w:type="dxa"/>
            <w:gridSpan w:val="4"/>
          </w:tcPr>
          <w:p>
            <w:pPr>
              <w:pStyle w:val="29"/>
              <w:numPr>
                <w:ilvl w:val="0"/>
                <w:numId w:val="0"/>
              </w:numP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√【页面】积分规则（H5）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同【数据】积分规则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√【页面】积分明细（H5）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同【数据】获取我的积分明细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√【页面】商品列表（H5）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同【数据】获取商品列表</w:t>
            </w:r>
          </w:p>
        </w:tc>
      </w:tr>
    </w:tbl>
    <w:p>
      <w:pPr>
        <w:pStyle w:val="4"/>
        <w:rPr>
          <w:rFonts w:hint="default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√【页面】关闭音效（客户端）*无接口</w:t>
      </w:r>
    </w:p>
    <w:p>
      <w:pPr>
        <w:pStyle w:val="4"/>
        <w:rPr>
          <w:rFonts w:hint="eastAsia" w:hAnsi="微软雅黑" w:eastAsia="微软雅黑"/>
          <w:lang w:eastAsia="zh-CN"/>
        </w:rPr>
      </w:pPr>
      <w:r>
        <w:rPr>
          <w:rFonts w:hint="eastAsia" w:hAnsi="微软雅黑"/>
          <w:lang w:eastAsia="zh-CN"/>
        </w:rPr>
        <w:t>√</w:t>
      </w:r>
      <w:r>
        <w:rPr>
          <w:rFonts w:hint="eastAsia" w:hAnsi="微软雅黑"/>
        </w:rPr>
        <w:t>【页面】我的步数</w:t>
      </w:r>
      <w:r>
        <w:rPr>
          <w:rFonts w:hint="eastAsia" w:hAnsi="微软雅黑"/>
          <w:lang w:eastAsia="zh-CN"/>
        </w:rPr>
        <w:t>页（</w:t>
      </w:r>
      <w:r>
        <w:rPr>
          <w:rFonts w:hint="eastAsia" w:hAnsi="微软雅黑"/>
          <w:lang w:val="en-US" w:eastAsia="zh-CN"/>
        </w:rPr>
        <w:t>H5</w:t>
      </w:r>
      <w:r>
        <w:rPr>
          <w:rFonts w:hint="eastAsia" w:hAnsi="微软雅黑"/>
          <w:lang w:eastAsia="zh-CN"/>
        </w:rPr>
        <w:t>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同【数据】获取步数排行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√【页面】步数常见问题（H5）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同【数据】步数常见问题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√【页面】商品详情（H5）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同【数据】商品详情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√【页面】商品详情页，多规格呼起弹层（H5）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同【数据】商品规格列表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√【页面】确认订单页（H5）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同【操作】生成订单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eastAsia="zh-CN"/>
              </w:rPr>
              <w:t>需要和前端确认一下无收货地址情况的流程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eastAsia="zh-CN"/>
              </w:rPr>
              <w:t>无收货地址，后端是否生成订单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√【页面】选择收货地址（H5）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同【操作】修改订单收货地址（确认订单页面）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√【页面】交易页面（H5）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同【操作】订单支付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377" w:type="dxa"/>
          </w:tcPr>
          <w:p>
            <w:pPr>
              <w:pStyle w:val="29"/>
              <w:numPr>
                <w:ilvl w:val="0"/>
                <w:numId w:val="6"/>
              </w:numPr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前端能否传给后端支付密码？</w:t>
            </w:r>
          </w:p>
        </w:tc>
      </w:tr>
    </w:tbl>
    <w:p>
      <w:pPr>
        <w:pStyle w:val="4"/>
        <w:rPr>
          <w:rFonts w:hint="eastAsia" w:ascii="微软雅黑" w:hAnsi="微软雅黑" w:eastAsia="微软雅黑" w:cs="宋体"/>
          <w:bCs w:val="0"/>
          <w:sz w:val="21"/>
          <w:szCs w:val="32"/>
          <w:lang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eastAsia="zh-CN" w:bidi="ar-SA"/>
        </w:rPr>
        <w:t>√</w:t>
      </w:r>
      <w:r>
        <w:rPr>
          <w:rFonts w:hint="default" w:hAnsi="微软雅黑" w:cs="宋体"/>
          <w:bCs w:val="0"/>
          <w:sz w:val="21"/>
          <w:szCs w:val="32"/>
          <w:lang w:eastAsia="zh-CN" w:bidi="ar-SA"/>
        </w:rPr>
        <w:t>【页面】我的订单</w:t>
      </w:r>
      <w:r>
        <w:rPr>
          <w:rFonts w:hint="eastAsia" w:hAnsi="微软雅黑" w:cs="宋体"/>
          <w:bCs w:val="0"/>
          <w:sz w:val="21"/>
          <w:szCs w:val="32"/>
          <w:lang w:eastAsia="zh-CN" w:bidi="ar-SA"/>
        </w:rPr>
        <w:t>（</w:t>
      </w: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H5</w:t>
      </w:r>
      <w:r>
        <w:rPr>
          <w:rFonts w:hint="eastAsia" w:hAnsi="微软雅黑" w:cs="宋体"/>
          <w:bCs w:val="0"/>
          <w:sz w:val="21"/>
          <w:szCs w:val="32"/>
          <w:lang w:eastAsia="zh-CN" w:bidi="ar-SA"/>
        </w:rPr>
        <w:t>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同【数据】订单列表</w:t>
            </w:r>
          </w:p>
        </w:tc>
      </w:tr>
    </w:tbl>
    <w:p>
      <w:pPr>
        <w:pStyle w:val="4"/>
        <w:rPr>
          <w:rFonts w:hint="default" w:ascii="微软雅黑" w:hAnsi="微软雅黑" w:eastAsia="微软雅黑" w:cs="宋体"/>
          <w:bCs w:val="0"/>
          <w:sz w:val="21"/>
          <w:szCs w:val="32"/>
          <w:lang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eastAsia="zh-CN" w:bidi="ar-SA"/>
        </w:rPr>
        <w:t>√</w:t>
      </w:r>
      <w:r>
        <w:rPr>
          <w:rFonts w:hint="default" w:hAnsi="微软雅黑" w:cs="宋体"/>
          <w:bCs w:val="0"/>
          <w:sz w:val="21"/>
          <w:szCs w:val="32"/>
          <w:lang w:eastAsia="zh-CN" w:bidi="ar-SA"/>
        </w:rPr>
        <w:t>【页面】订单详情</w:t>
      </w:r>
      <w:r>
        <w:rPr>
          <w:rFonts w:hint="eastAsia" w:hAnsi="微软雅黑" w:cs="宋体"/>
          <w:bCs w:val="0"/>
          <w:sz w:val="21"/>
          <w:szCs w:val="32"/>
          <w:lang w:eastAsia="zh-CN" w:bidi="ar-SA"/>
        </w:rPr>
        <w:t>（</w:t>
      </w: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H5</w:t>
      </w:r>
      <w:r>
        <w:rPr>
          <w:rFonts w:hint="eastAsia" w:hAnsi="微软雅黑" w:cs="宋体"/>
          <w:bCs w:val="0"/>
          <w:sz w:val="21"/>
          <w:szCs w:val="32"/>
          <w:lang w:eastAsia="zh-CN" w:bidi="ar-SA"/>
        </w:rPr>
        <w:t>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同【数据】订单详情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1、</w:t>
            </w: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顶部倒计时，前端是否能计算，如果不能计算，后端再加一条</w:t>
            </w:r>
          </w:p>
          <w:p>
            <w:pPr>
              <w:pStyle w:val="29"/>
              <w:ind w:firstLine="0" w:firstLineChars="0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2、暂时没有实物订单，物流信息可先不传</w:t>
            </w:r>
          </w:p>
        </w:tc>
      </w:tr>
    </w:tbl>
    <w:p>
      <w:pPr>
        <w:pStyle w:val="4"/>
        <w:rPr>
          <w:rFonts w:hint="default" w:ascii="微软雅黑" w:hAnsi="微软雅黑" w:eastAsia="微软雅黑" w:cs="宋体"/>
          <w:bCs w:val="0"/>
          <w:sz w:val="21"/>
          <w:szCs w:val="32"/>
          <w:lang w:val="en-US" w:eastAsia="zh-CN" w:bidi="ar-SA"/>
        </w:rPr>
      </w:pPr>
      <w:r>
        <w:rPr>
          <w:rFonts w:hint="eastAsia" w:hAnsi="微软雅黑" w:cs="宋体"/>
          <w:bCs w:val="0"/>
          <w:sz w:val="21"/>
          <w:szCs w:val="32"/>
          <w:lang w:val="en-US" w:eastAsia="zh-CN" w:bidi="ar-SA"/>
        </w:rPr>
        <w:t>√【页面】订单状态操作，取消订单&amp;确认收货（H5）</w:t>
      </w:r>
    </w:p>
    <w:tbl>
      <w:tblPr>
        <w:tblStyle w:val="21"/>
        <w:tblW w:w="103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9D9D9"/>
          </w:tcPr>
          <w:p>
            <w:pPr>
              <w:pStyle w:val="29"/>
              <w:ind w:firstLine="0" w:firstLineChars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请求地址</w:t>
            </w:r>
          </w:p>
        </w:tc>
        <w:tc>
          <w:tcPr>
            <w:tcW w:w="8377" w:type="dxa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eastAsia="zh-CN"/>
              </w:rPr>
              <w:t>同【操作】修改订单状态</w:t>
            </w:r>
          </w:p>
        </w:tc>
      </w:tr>
    </w:tbl>
    <w:p>
      <w:pPr>
        <w:numPr>
          <w:ilvl w:val="0"/>
          <w:numId w:val="0"/>
        </w:numPr>
        <w:outlineLvl w:val="2"/>
      </w:pPr>
      <w:r>
        <w:t>【后台】添加商品</w:t>
      </w:r>
    </w:p>
    <w:p>
      <w:pPr>
        <w:numPr>
          <w:ilvl w:val="0"/>
          <w:numId w:val="0"/>
        </w:numPr>
        <w:outlineLvl w:val="2"/>
      </w:pPr>
      <w:r>
        <w:t>【后台】修改商品</w:t>
      </w:r>
    </w:p>
    <w:p>
      <w:pPr>
        <w:numPr>
          <w:ilvl w:val="0"/>
          <w:numId w:val="0"/>
        </w:numPr>
        <w:outlineLvl w:val="2"/>
      </w:pPr>
      <w:r>
        <w:t>【后台】商品列表（包含查询）</w:t>
      </w:r>
    </w:p>
    <w:p>
      <w:pPr>
        <w:numPr>
          <w:ilvl w:val="0"/>
          <w:numId w:val="0"/>
        </w:numPr>
        <w:outlineLvl w:val="2"/>
      </w:pPr>
      <w:r>
        <w:t>【后台】用户订单列表</w:t>
      </w:r>
    </w:p>
    <w:p>
      <w:pPr>
        <w:numPr>
          <w:ilvl w:val="0"/>
          <w:numId w:val="0"/>
        </w:numPr>
        <w:outlineLvl w:val="2"/>
      </w:pPr>
      <w:r>
        <w:t>【后台】修改用户订单发货信息</w:t>
      </w:r>
    </w:p>
    <w:p>
      <w:pPr>
        <w:numPr>
          <w:ilvl w:val="0"/>
          <w:numId w:val="0"/>
        </w:numPr>
        <w:outlineLvl w:val="2"/>
      </w:pPr>
      <w:r>
        <w:t>【后台】关闭用户订单</w:t>
      </w:r>
    </w:p>
    <w:p>
      <w:pPr>
        <w:numPr>
          <w:ilvl w:val="0"/>
          <w:numId w:val="0"/>
        </w:numPr>
        <w:outlineLvl w:val="2"/>
      </w:pPr>
      <w:r>
        <w:t>【后台】用户积分列表</w:t>
      </w:r>
    </w:p>
    <w:p>
      <w:pPr>
        <w:numPr>
          <w:ilvl w:val="0"/>
          <w:numId w:val="0"/>
        </w:numPr>
        <w:outlineLvl w:val="2"/>
      </w:pPr>
      <w:r>
        <w:t>【后台】添加/修改积分常见问题</w:t>
      </w:r>
    </w:p>
    <w:p>
      <w:pPr>
        <w:numPr>
          <w:ilvl w:val="0"/>
          <w:numId w:val="0"/>
        </w:numPr>
        <w:outlineLvl w:val="2"/>
      </w:pPr>
      <w:r>
        <w:t>【后台】添加/修改步数常见问题</w:t>
      </w:r>
    </w:p>
    <w:p>
      <w:pPr>
        <w:numPr>
          <w:ilvl w:val="0"/>
          <w:numId w:val="0"/>
        </w:numPr>
        <w:outlineLvl w:val="2"/>
      </w:pPr>
      <w:r>
        <w:t>【后台】修改用户积分</w:t>
      </w:r>
    </w:p>
    <w:p>
      <w:pPr>
        <w:pStyle w:val="3"/>
        <w:rPr>
          <w:rFonts w:hAnsi="微软雅黑"/>
        </w:rPr>
      </w:pPr>
      <w:bookmarkStart w:id="23" w:name="_Toc16817865"/>
      <w:r>
        <w:rPr>
          <w:rFonts w:hint="eastAsia" w:hAnsi="微软雅黑"/>
        </w:rPr>
        <w:t>其他</w:t>
      </w:r>
      <w:bookmarkEnd w:id="23"/>
    </w:p>
    <w:p>
      <w:pPr>
        <w:pStyle w:val="2"/>
      </w:pPr>
      <w:bookmarkStart w:id="24" w:name="_Toc16817866"/>
      <w:r>
        <w:rPr>
          <w:rFonts w:hint="eastAsia"/>
        </w:rPr>
        <w:t>统一规范</w:t>
      </w:r>
      <w:bookmarkEnd w:id="24"/>
    </w:p>
    <w:p>
      <w:pPr>
        <w:pStyle w:val="2"/>
      </w:pPr>
      <w:bookmarkStart w:id="25" w:name="_Toc16817867"/>
      <w:r>
        <w:rPr>
          <w:rFonts w:hint="eastAsia"/>
        </w:rPr>
        <w:t>其他</w:t>
      </w:r>
      <w:bookmarkEnd w:id="25"/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Arial Unicode MS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outside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</w:rPr>
      <w:t>1</w:t>
    </w:r>
    <w:r>
      <w:rPr>
        <w:rStyle w:val="23"/>
      </w:rPr>
      <w:fldChar w:fldCharType="end"/>
    </w:r>
  </w:p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outside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</w:rPr>
      <w:t>2</w:t>
    </w:r>
    <w:r>
      <w:rPr>
        <w:rStyle w:val="23"/>
      </w:rPr>
      <w:fldChar w:fldCharType="end"/>
    </w:r>
  </w:p>
  <w:p>
    <w:pPr>
      <w:pStyle w:val="12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5230"/>
        <w:tab w:val="right" w:pos="10460"/>
        <w:tab w:val="clear" w:pos="4153"/>
        <w:tab w:val="clear" w:pos="8306"/>
      </w:tabs>
    </w:pPr>
    <w:r>
      <w:drawing>
        <wp:inline distT="0" distB="0" distL="0" distR="0">
          <wp:extent cx="1754505" cy="372110"/>
          <wp:effectExtent l="0" t="0" r="0" b="8890"/>
          <wp:docPr id="1" name="图片 1" descr="Macintosh HD:Users:xxxqian:FinanceSina: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Macintosh HD:Users:xxxqian:FinanceSina: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450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ab/>
    </w:r>
    <w:r>
      <w:rPr>
        <w:rFonts w:hint="eastAsia"/>
      </w:rPr>
      <w:t>新浪金融平台·技术部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5230"/>
        <w:tab w:val="right" w:pos="10460"/>
        <w:tab w:val="clear" w:pos="4153"/>
        <w:tab w:val="clear" w:pos="8306"/>
      </w:tabs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76200</wp:posOffset>
          </wp:positionH>
          <wp:positionV relativeFrom="paragraph">
            <wp:posOffset>-351155</wp:posOffset>
          </wp:positionV>
          <wp:extent cx="1600200" cy="553085"/>
          <wp:effectExtent l="0" t="0" r="0" b="0"/>
          <wp:wrapTight wrapText="bothSides">
            <wp:wrapPolygon>
              <wp:start x="3086" y="0"/>
              <wp:lineTo x="343" y="3968"/>
              <wp:lineTo x="343" y="12896"/>
              <wp:lineTo x="2743" y="15871"/>
              <wp:lineTo x="2400" y="19839"/>
              <wp:lineTo x="18514" y="19839"/>
              <wp:lineTo x="20229" y="15871"/>
              <wp:lineTo x="21257" y="5952"/>
              <wp:lineTo x="19200" y="3968"/>
              <wp:lineTo x="4457" y="0"/>
              <wp:lineTo x="3086" y="0"/>
            </wp:wrapPolygon>
          </wp:wrapTight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rPr>
        <w:rFonts w:hint="eastAsia"/>
      </w:rPr>
      <w:tab/>
    </w:r>
    <w:r>
      <w:rPr>
        <w:rFonts w:hint="eastAsia"/>
      </w:rPr>
      <w:t>新浪游戏·技术部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EF09F"/>
    <w:multiLevelType w:val="singleLevel"/>
    <w:tmpl w:val="C31EF0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3B4823"/>
    <w:multiLevelType w:val="singleLevel"/>
    <w:tmpl w:val="D53B482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508216F"/>
    <w:multiLevelType w:val="multilevel"/>
    <w:tmpl w:val="3508216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1F07E6"/>
    <w:multiLevelType w:val="multilevel"/>
    <w:tmpl w:val="451F07E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3D2E62"/>
    <w:multiLevelType w:val="multilevel"/>
    <w:tmpl w:val="523D2E6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D95B62"/>
    <w:multiLevelType w:val="singleLevel"/>
    <w:tmpl w:val="5FD95B62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7C"/>
    <w:rsid w:val="00011B8B"/>
    <w:rsid w:val="00020740"/>
    <w:rsid w:val="000234F4"/>
    <w:rsid w:val="00047D92"/>
    <w:rsid w:val="000709D8"/>
    <w:rsid w:val="00072FEF"/>
    <w:rsid w:val="00081D5B"/>
    <w:rsid w:val="000A0D7A"/>
    <w:rsid w:val="000A6717"/>
    <w:rsid w:val="000B6AB6"/>
    <w:rsid w:val="000D1300"/>
    <w:rsid w:val="000D28B0"/>
    <w:rsid w:val="000E4EF4"/>
    <w:rsid w:val="00166AD0"/>
    <w:rsid w:val="00176FFC"/>
    <w:rsid w:val="001816FD"/>
    <w:rsid w:val="001B626A"/>
    <w:rsid w:val="001C6F51"/>
    <w:rsid w:val="001C7C3C"/>
    <w:rsid w:val="001D2FDE"/>
    <w:rsid w:val="00212EAD"/>
    <w:rsid w:val="00227108"/>
    <w:rsid w:val="00227BE7"/>
    <w:rsid w:val="00234434"/>
    <w:rsid w:val="00235214"/>
    <w:rsid w:val="00235277"/>
    <w:rsid w:val="00293851"/>
    <w:rsid w:val="002A4E53"/>
    <w:rsid w:val="002A538F"/>
    <w:rsid w:val="002C0C3E"/>
    <w:rsid w:val="002F7BFD"/>
    <w:rsid w:val="003070AE"/>
    <w:rsid w:val="003152DA"/>
    <w:rsid w:val="0031745C"/>
    <w:rsid w:val="0032408F"/>
    <w:rsid w:val="00332895"/>
    <w:rsid w:val="00334DA9"/>
    <w:rsid w:val="003412CD"/>
    <w:rsid w:val="003C0255"/>
    <w:rsid w:val="003C5E43"/>
    <w:rsid w:val="003D26C6"/>
    <w:rsid w:val="003E172E"/>
    <w:rsid w:val="004078B5"/>
    <w:rsid w:val="004128C6"/>
    <w:rsid w:val="00414FAD"/>
    <w:rsid w:val="00421AFD"/>
    <w:rsid w:val="00436A53"/>
    <w:rsid w:val="00447D9F"/>
    <w:rsid w:val="00452C18"/>
    <w:rsid w:val="00464E5C"/>
    <w:rsid w:val="004662FB"/>
    <w:rsid w:val="004859E1"/>
    <w:rsid w:val="004863CF"/>
    <w:rsid w:val="00487EE9"/>
    <w:rsid w:val="004A29F7"/>
    <w:rsid w:val="004F7788"/>
    <w:rsid w:val="005044E9"/>
    <w:rsid w:val="00510F0A"/>
    <w:rsid w:val="00517C0A"/>
    <w:rsid w:val="00520A1A"/>
    <w:rsid w:val="005239F7"/>
    <w:rsid w:val="00526CD1"/>
    <w:rsid w:val="0054220C"/>
    <w:rsid w:val="00570C7F"/>
    <w:rsid w:val="005910D5"/>
    <w:rsid w:val="005B3F6E"/>
    <w:rsid w:val="005D35F8"/>
    <w:rsid w:val="005D5E1F"/>
    <w:rsid w:val="005F41F0"/>
    <w:rsid w:val="00623391"/>
    <w:rsid w:val="0062478C"/>
    <w:rsid w:val="006253ED"/>
    <w:rsid w:val="00637C29"/>
    <w:rsid w:val="00651193"/>
    <w:rsid w:val="00663037"/>
    <w:rsid w:val="006A11AF"/>
    <w:rsid w:val="006C2529"/>
    <w:rsid w:val="006D2F2D"/>
    <w:rsid w:val="006D3753"/>
    <w:rsid w:val="00701DDE"/>
    <w:rsid w:val="00713CE2"/>
    <w:rsid w:val="00747DE6"/>
    <w:rsid w:val="00750711"/>
    <w:rsid w:val="00757C1E"/>
    <w:rsid w:val="00781B71"/>
    <w:rsid w:val="007B1BC6"/>
    <w:rsid w:val="007E7AA6"/>
    <w:rsid w:val="007F2A8B"/>
    <w:rsid w:val="00823B9D"/>
    <w:rsid w:val="00824A43"/>
    <w:rsid w:val="00826D15"/>
    <w:rsid w:val="00830112"/>
    <w:rsid w:val="008550E6"/>
    <w:rsid w:val="008557DF"/>
    <w:rsid w:val="008605AE"/>
    <w:rsid w:val="00866DFE"/>
    <w:rsid w:val="008721F7"/>
    <w:rsid w:val="00880EB3"/>
    <w:rsid w:val="00881067"/>
    <w:rsid w:val="0088318F"/>
    <w:rsid w:val="0089522A"/>
    <w:rsid w:val="008969D4"/>
    <w:rsid w:val="008B4A10"/>
    <w:rsid w:val="008B6809"/>
    <w:rsid w:val="008C189A"/>
    <w:rsid w:val="008D30C6"/>
    <w:rsid w:val="009071E2"/>
    <w:rsid w:val="00914AA5"/>
    <w:rsid w:val="0092076A"/>
    <w:rsid w:val="0092657E"/>
    <w:rsid w:val="00952BA0"/>
    <w:rsid w:val="00963E39"/>
    <w:rsid w:val="00987C53"/>
    <w:rsid w:val="009923D6"/>
    <w:rsid w:val="00993F0D"/>
    <w:rsid w:val="009C2029"/>
    <w:rsid w:val="009C7E07"/>
    <w:rsid w:val="009F2AFB"/>
    <w:rsid w:val="00A002EC"/>
    <w:rsid w:val="00A07011"/>
    <w:rsid w:val="00A33C7E"/>
    <w:rsid w:val="00A35752"/>
    <w:rsid w:val="00A437F3"/>
    <w:rsid w:val="00A61457"/>
    <w:rsid w:val="00A64D27"/>
    <w:rsid w:val="00A66D70"/>
    <w:rsid w:val="00AA7C1B"/>
    <w:rsid w:val="00AC68A3"/>
    <w:rsid w:val="00AE462E"/>
    <w:rsid w:val="00AF5743"/>
    <w:rsid w:val="00B02C5D"/>
    <w:rsid w:val="00B116DE"/>
    <w:rsid w:val="00B12F1A"/>
    <w:rsid w:val="00B16069"/>
    <w:rsid w:val="00B27100"/>
    <w:rsid w:val="00B47407"/>
    <w:rsid w:val="00B53273"/>
    <w:rsid w:val="00B828DB"/>
    <w:rsid w:val="00B97635"/>
    <w:rsid w:val="00BB4541"/>
    <w:rsid w:val="00BD5B27"/>
    <w:rsid w:val="00BE2F32"/>
    <w:rsid w:val="00BF30E5"/>
    <w:rsid w:val="00C01530"/>
    <w:rsid w:val="00C169D2"/>
    <w:rsid w:val="00C26813"/>
    <w:rsid w:val="00C3487C"/>
    <w:rsid w:val="00C44BE6"/>
    <w:rsid w:val="00C60780"/>
    <w:rsid w:val="00C728AA"/>
    <w:rsid w:val="00C92B5B"/>
    <w:rsid w:val="00CA03EE"/>
    <w:rsid w:val="00CC0067"/>
    <w:rsid w:val="00CD5AEF"/>
    <w:rsid w:val="00CE7939"/>
    <w:rsid w:val="00D74F60"/>
    <w:rsid w:val="00D7694E"/>
    <w:rsid w:val="00DA668E"/>
    <w:rsid w:val="00DD018C"/>
    <w:rsid w:val="00DD47DF"/>
    <w:rsid w:val="00DE16E0"/>
    <w:rsid w:val="00E10257"/>
    <w:rsid w:val="00E173EE"/>
    <w:rsid w:val="00E67140"/>
    <w:rsid w:val="00EB0724"/>
    <w:rsid w:val="00EB1322"/>
    <w:rsid w:val="00EC41DB"/>
    <w:rsid w:val="00ED00BD"/>
    <w:rsid w:val="00ED0C21"/>
    <w:rsid w:val="00ED2B6E"/>
    <w:rsid w:val="00ED6559"/>
    <w:rsid w:val="00EE27E3"/>
    <w:rsid w:val="00F2162E"/>
    <w:rsid w:val="00F21BA4"/>
    <w:rsid w:val="00F40604"/>
    <w:rsid w:val="00F86767"/>
    <w:rsid w:val="00FA1282"/>
    <w:rsid w:val="00FD09A7"/>
    <w:rsid w:val="00FE3041"/>
    <w:rsid w:val="00FF08F9"/>
    <w:rsid w:val="00FF25A6"/>
    <w:rsid w:val="00FF3775"/>
    <w:rsid w:val="01275FDD"/>
    <w:rsid w:val="01801639"/>
    <w:rsid w:val="01814F48"/>
    <w:rsid w:val="01825BAF"/>
    <w:rsid w:val="01935B2A"/>
    <w:rsid w:val="019C6CE3"/>
    <w:rsid w:val="01BB7673"/>
    <w:rsid w:val="01D2386C"/>
    <w:rsid w:val="022B7A36"/>
    <w:rsid w:val="02384833"/>
    <w:rsid w:val="0266569B"/>
    <w:rsid w:val="02BB5BFF"/>
    <w:rsid w:val="02EE73C5"/>
    <w:rsid w:val="02FC236F"/>
    <w:rsid w:val="03125D73"/>
    <w:rsid w:val="031327F6"/>
    <w:rsid w:val="031537BB"/>
    <w:rsid w:val="03487D01"/>
    <w:rsid w:val="0372735E"/>
    <w:rsid w:val="038433A7"/>
    <w:rsid w:val="038B713C"/>
    <w:rsid w:val="038C5936"/>
    <w:rsid w:val="03DC4038"/>
    <w:rsid w:val="03FB0A19"/>
    <w:rsid w:val="03FB168B"/>
    <w:rsid w:val="040B7E03"/>
    <w:rsid w:val="04144DA6"/>
    <w:rsid w:val="0426002C"/>
    <w:rsid w:val="045F4616"/>
    <w:rsid w:val="045F69A2"/>
    <w:rsid w:val="04683B67"/>
    <w:rsid w:val="0498221B"/>
    <w:rsid w:val="04D569E8"/>
    <w:rsid w:val="04ED2740"/>
    <w:rsid w:val="04ED6508"/>
    <w:rsid w:val="05151F1D"/>
    <w:rsid w:val="05776EE2"/>
    <w:rsid w:val="05F34708"/>
    <w:rsid w:val="061D1E9B"/>
    <w:rsid w:val="06303493"/>
    <w:rsid w:val="06506C7B"/>
    <w:rsid w:val="066E62BF"/>
    <w:rsid w:val="068F5224"/>
    <w:rsid w:val="069B3541"/>
    <w:rsid w:val="06C224CE"/>
    <w:rsid w:val="06E842DB"/>
    <w:rsid w:val="06F20C54"/>
    <w:rsid w:val="06FB5B1A"/>
    <w:rsid w:val="071C271C"/>
    <w:rsid w:val="07446C2E"/>
    <w:rsid w:val="076F735E"/>
    <w:rsid w:val="07935A05"/>
    <w:rsid w:val="079E51B0"/>
    <w:rsid w:val="07AC6EA4"/>
    <w:rsid w:val="07B4045E"/>
    <w:rsid w:val="07D605B5"/>
    <w:rsid w:val="07DE5425"/>
    <w:rsid w:val="07F10C91"/>
    <w:rsid w:val="07FB7E64"/>
    <w:rsid w:val="082A243E"/>
    <w:rsid w:val="0851463E"/>
    <w:rsid w:val="085757A1"/>
    <w:rsid w:val="0864752F"/>
    <w:rsid w:val="0870338E"/>
    <w:rsid w:val="08841C86"/>
    <w:rsid w:val="08B84199"/>
    <w:rsid w:val="08C54396"/>
    <w:rsid w:val="08C825A4"/>
    <w:rsid w:val="08F95CCF"/>
    <w:rsid w:val="090C5ADA"/>
    <w:rsid w:val="090D0E1C"/>
    <w:rsid w:val="090E038A"/>
    <w:rsid w:val="09342CE9"/>
    <w:rsid w:val="09F37AEE"/>
    <w:rsid w:val="09FC4145"/>
    <w:rsid w:val="0A5F5F89"/>
    <w:rsid w:val="0A663992"/>
    <w:rsid w:val="0A6C4B06"/>
    <w:rsid w:val="0A8135C9"/>
    <w:rsid w:val="0A8164C5"/>
    <w:rsid w:val="0A9F7FC9"/>
    <w:rsid w:val="0AAF10C2"/>
    <w:rsid w:val="0AD1026A"/>
    <w:rsid w:val="0AE62B4E"/>
    <w:rsid w:val="0B04255D"/>
    <w:rsid w:val="0B243CE6"/>
    <w:rsid w:val="0B27311D"/>
    <w:rsid w:val="0B9B3308"/>
    <w:rsid w:val="0BA555EF"/>
    <w:rsid w:val="0BB76C67"/>
    <w:rsid w:val="0BE3327D"/>
    <w:rsid w:val="0BF0078D"/>
    <w:rsid w:val="0BF448DE"/>
    <w:rsid w:val="0C257B36"/>
    <w:rsid w:val="0C324280"/>
    <w:rsid w:val="0C9D305C"/>
    <w:rsid w:val="0CA17CB5"/>
    <w:rsid w:val="0CC247F4"/>
    <w:rsid w:val="0CD98A4A"/>
    <w:rsid w:val="0CE4144C"/>
    <w:rsid w:val="0D0D2C2F"/>
    <w:rsid w:val="0D12691C"/>
    <w:rsid w:val="0D241CF6"/>
    <w:rsid w:val="0D27291B"/>
    <w:rsid w:val="0D735925"/>
    <w:rsid w:val="0DA24718"/>
    <w:rsid w:val="0DB473E9"/>
    <w:rsid w:val="0DD25877"/>
    <w:rsid w:val="0DE05011"/>
    <w:rsid w:val="0DF05874"/>
    <w:rsid w:val="0E194993"/>
    <w:rsid w:val="0E3873FF"/>
    <w:rsid w:val="0E751EC3"/>
    <w:rsid w:val="0E7736F6"/>
    <w:rsid w:val="0E8F5B5C"/>
    <w:rsid w:val="0EB61F05"/>
    <w:rsid w:val="0EBC209A"/>
    <w:rsid w:val="0EC84F71"/>
    <w:rsid w:val="0EDD3DD3"/>
    <w:rsid w:val="0EF51EC9"/>
    <w:rsid w:val="0F234C3A"/>
    <w:rsid w:val="0F317553"/>
    <w:rsid w:val="0F394484"/>
    <w:rsid w:val="0F483695"/>
    <w:rsid w:val="0F6223A4"/>
    <w:rsid w:val="0F7055CB"/>
    <w:rsid w:val="0FA25A92"/>
    <w:rsid w:val="0FAF3D28"/>
    <w:rsid w:val="0FDA15CE"/>
    <w:rsid w:val="102C2E99"/>
    <w:rsid w:val="105C72E7"/>
    <w:rsid w:val="10740B78"/>
    <w:rsid w:val="10776152"/>
    <w:rsid w:val="10812E30"/>
    <w:rsid w:val="10D90EF9"/>
    <w:rsid w:val="110872E6"/>
    <w:rsid w:val="111E6032"/>
    <w:rsid w:val="111F0D73"/>
    <w:rsid w:val="119E07DD"/>
    <w:rsid w:val="11B73D36"/>
    <w:rsid w:val="11BA7141"/>
    <w:rsid w:val="11E301C9"/>
    <w:rsid w:val="12314534"/>
    <w:rsid w:val="123E2E70"/>
    <w:rsid w:val="128E4A63"/>
    <w:rsid w:val="12B27DB5"/>
    <w:rsid w:val="12EB3B5B"/>
    <w:rsid w:val="12F65FD1"/>
    <w:rsid w:val="12FD46C9"/>
    <w:rsid w:val="134D3582"/>
    <w:rsid w:val="13581D8F"/>
    <w:rsid w:val="135D4A41"/>
    <w:rsid w:val="138A285D"/>
    <w:rsid w:val="138E7BE7"/>
    <w:rsid w:val="13B9618E"/>
    <w:rsid w:val="13FE7447"/>
    <w:rsid w:val="140D052C"/>
    <w:rsid w:val="14645AD2"/>
    <w:rsid w:val="148D2496"/>
    <w:rsid w:val="14AB2CFD"/>
    <w:rsid w:val="14C3726D"/>
    <w:rsid w:val="15634F17"/>
    <w:rsid w:val="158B0D9C"/>
    <w:rsid w:val="15ADADAC"/>
    <w:rsid w:val="15C45A4C"/>
    <w:rsid w:val="15F0504D"/>
    <w:rsid w:val="1695554B"/>
    <w:rsid w:val="16975BA5"/>
    <w:rsid w:val="169E680E"/>
    <w:rsid w:val="16AD4C2C"/>
    <w:rsid w:val="16E1781B"/>
    <w:rsid w:val="16E46CEB"/>
    <w:rsid w:val="16FFCA91"/>
    <w:rsid w:val="173938BC"/>
    <w:rsid w:val="17404AFF"/>
    <w:rsid w:val="17444FF3"/>
    <w:rsid w:val="17576440"/>
    <w:rsid w:val="176004FC"/>
    <w:rsid w:val="17776654"/>
    <w:rsid w:val="17B81D82"/>
    <w:rsid w:val="17C5285F"/>
    <w:rsid w:val="17E60E5B"/>
    <w:rsid w:val="17E66118"/>
    <w:rsid w:val="17E66948"/>
    <w:rsid w:val="17F73179"/>
    <w:rsid w:val="180B65DF"/>
    <w:rsid w:val="182D7227"/>
    <w:rsid w:val="18457055"/>
    <w:rsid w:val="185E213C"/>
    <w:rsid w:val="18736E00"/>
    <w:rsid w:val="189D2F84"/>
    <w:rsid w:val="18A711D9"/>
    <w:rsid w:val="18AC0CCB"/>
    <w:rsid w:val="18BD18BC"/>
    <w:rsid w:val="18BE2877"/>
    <w:rsid w:val="18C87742"/>
    <w:rsid w:val="18CB476F"/>
    <w:rsid w:val="18E9581A"/>
    <w:rsid w:val="18ED6B1B"/>
    <w:rsid w:val="19083119"/>
    <w:rsid w:val="191D7496"/>
    <w:rsid w:val="19211234"/>
    <w:rsid w:val="1938789A"/>
    <w:rsid w:val="194E1EED"/>
    <w:rsid w:val="19DB51A0"/>
    <w:rsid w:val="19F2193E"/>
    <w:rsid w:val="1A70542F"/>
    <w:rsid w:val="1A855ACB"/>
    <w:rsid w:val="1A977897"/>
    <w:rsid w:val="1AA02B67"/>
    <w:rsid w:val="1AA4586C"/>
    <w:rsid w:val="1AF41887"/>
    <w:rsid w:val="1B0B4E0A"/>
    <w:rsid w:val="1B140906"/>
    <w:rsid w:val="1B14388A"/>
    <w:rsid w:val="1B305F9B"/>
    <w:rsid w:val="1B55562F"/>
    <w:rsid w:val="1B62648A"/>
    <w:rsid w:val="1B6712E2"/>
    <w:rsid w:val="1BB33F94"/>
    <w:rsid w:val="1BCF4F58"/>
    <w:rsid w:val="1BF95C73"/>
    <w:rsid w:val="1C0B57BD"/>
    <w:rsid w:val="1C473EA0"/>
    <w:rsid w:val="1C5358E3"/>
    <w:rsid w:val="1C6C621E"/>
    <w:rsid w:val="1C883F68"/>
    <w:rsid w:val="1C962A93"/>
    <w:rsid w:val="1CBB5978"/>
    <w:rsid w:val="1CD66DCE"/>
    <w:rsid w:val="1CDC5A75"/>
    <w:rsid w:val="1CF61703"/>
    <w:rsid w:val="1D005232"/>
    <w:rsid w:val="1D56525F"/>
    <w:rsid w:val="1D5906F2"/>
    <w:rsid w:val="1D5A14BF"/>
    <w:rsid w:val="1D5A3886"/>
    <w:rsid w:val="1D67629F"/>
    <w:rsid w:val="1DBF4EFE"/>
    <w:rsid w:val="1DC16D78"/>
    <w:rsid w:val="1DDA60DB"/>
    <w:rsid w:val="1DE64C89"/>
    <w:rsid w:val="1DEB7580"/>
    <w:rsid w:val="1DEC37F5"/>
    <w:rsid w:val="1DEF65F3"/>
    <w:rsid w:val="1E043870"/>
    <w:rsid w:val="1E0C19EA"/>
    <w:rsid w:val="1E124A10"/>
    <w:rsid w:val="1E35399D"/>
    <w:rsid w:val="1E6C735F"/>
    <w:rsid w:val="1E76322A"/>
    <w:rsid w:val="1E7A3420"/>
    <w:rsid w:val="1E7F4C0D"/>
    <w:rsid w:val="1E947AA2"/>
    <w:rsid w:val="1EF91E7C"/>
    <w:rsid w:val="1EFC06C5"/>
    <w:rsid w:val="1F3B4FE1"/>
    <w:rsid w:val="1F4422CA"/>
    <w:rsid w:val="1F4A0CBD"/>
    <w:rsid w:val="1F7FEBC6"/>
    <w:rsid w:val="1FA5002E"/>
    <w:rsid w:val="1FBA269C"/>
    <w:rsid w:val="1FD0310E"/>
    <w:rsid w:val="1FDA7599"/>
    <w:rsid w:val="1FE562F2"/>
    <w:rsid w:val="1FF968E5"/>
    <w:rsid w:val="20152F4E"/>
    <w:rsid w:val="201A26F6"/>
    <w:rsid w:val="204D3C64"/>
    <w:rsid w:val="20554D63"/>
    <w:rsid w:val="205951BF"/>
    <w:rsid w:val="2061624B"/>
    <w:rsid w:val="20854BFE"/>
    <w:rsid w:val="20A12C36"/>
    <w:rsid w:val="20E762B2"/>
    <w:rsid w:val="20E80F0D"/>
    <w:rsid w:val="20F15CB8"/>
    <w:rsid w:val="21157C17"/>
    <w:rsid w:val="2174504F"/>
    <w:rsid w:val="217A6248"/>
    <w:rsid w:val="21D529CA"/>
    <w:rsid w:val="21D83D3D"/>
    <w:rsid w:val="21DC10F1"/>
    <w:rsid w:val="21EA1AEA"/>
    <w:rsid w:val="21F34142"/>
    <w:rsid w:val="2229385E"/>
    <w:rsid w:val="222E110F"/>
    <w:rsid w:val="225C0A47"/>
    <w:rsid w:val="22795ED8"/>
    <w:rsid w:val="2315692B"/>
    <w:rsid w:val="23646E53"/>
    <w:rsid w:val="236938B8"/>
    <w:rsid w:val="23721E7C"/>
    <w:rsid w:val="239E6472"/>
    <w:rsid w:val="23CD38CB"/>
    <w:rsid w:val="23EC16CF"/>
    <w:rsid w:val="23FB5525"/>
    <w:rsid w:val="2401153B"/>
    <w:rsid w:val="24154A3C"/>
    <w:rsid w:val="24421D88"/>
    <w:rsid w:val="245E7917"/>
    <w:rsid w:val="251833E9"/>
    <w:rsid w:val="252759F1"/>
    <w:rsid w:val="254F5DD9"/>
    <w:rsid w:val="25576596"/>
    <w:rsid w:val="258227A2"/>
    <w:rsid w:val="25FA28F9"/>
    <w:rsid w:val="264877EC"/>
    <w:rsid w:val="26571924"/>
    <w:rsid w:val="265904C0"/>
    <w:rsid w:val="265F645F"/>
    <w:rsid w:val="26A84722"/>
    <w:rsid w:val="26B23F93"/>
    <w:rsid w:val="26B35D28"/>
    <w:rsid w:val="26C262EA"/>
    <w:rsid w:val="26D67C76"/>
    <w:rsid w:val="273E1BE0"/>
    <w:rsid w:val="274E4646"/>
    <w:rsid w:val="275312D9"/>
    <w:rsid w:val="276A00D1"/>
    <w:rsid w:val="27BBD0B1"/>
    <w:rsid w:val="27CC1184"/>
    <w:rsid w:val="27DB6CDC"/>
    <w:rsid w:val="27E661E6"/>
    <w:rsid w:val="27E92583"/>
    <w:rsid w:val="27ED3A9F"/>
    <w:rsid w:val="27EE01E3"/>
    <w:rsid w:val="27F028A0"/>
    <w:rsid w:val="28144E7C"/>
    <w:rsid w:val="283278F3"/>
    <w:rsid w:val="285943C0"/>
    <w:rsid w:val="28662C0E"/>
    <w:rsid w:val="28A24C39"/>
    <w:rsid w:val="28F42188"/>
    <w:rsid w:val="290F77AE"/>
    <w:rsid w:val="294003E7"/>
    <w:rsid w:val="29486891"/>
    <w:rsid w:val="294F3EAA"/>
    <w:rsid w:val="296B6107"/>
    <w:rsid w:val="29BA5944"/>
    <w:rsid w:val="29C00425"/>
    <w:rsid w:val="29D42A3E"/>
    <w:rsid w:val="29F23D33"/>
    <w:rsid w:val="2A004103"/>
    <w:rsid w:val="2A044681"/>
    <w:rsid w:val="2A3018D9"/>
    <w:rsid w:val="2A5A4569"/>
    <w:rsid w:val="2A6A6880"/>
    <w:rsid w:val="2A9E5AFF"/>
    <w:rsid w:val="2AB850B1"/>
    <w:rsid w:val="2AB93A54"/>
    <w:rsid w:val="2ABB16AE"/>
    <w:rsid w:val="2B120245"/>
    <w:rsid w:val="2B283EFD"/>
    <w:rsid w:val="2B7428EC"/>
    <w:rsid w:val="2B8E00EA"/>
    <w:rsid w:val="2B9879F4"/>
    <w:rsid w:val="2BA54C1E"/>
    <w:rsid w:val="2BB91CA6"/>
    <w:rsid w:val="2BBBD2B7"/>
    <w:rsid w:val="2C013EDB"/>
    <w:rsid w:val="2C076EB9"/>
    <w:rsid w:val="2C4226A5"/>
    <w:rsid w:val="2C6D5FD4"/>
    <w:rsid w:val="2C746E38"/>
    <w:rsid w:val="2CA447DE"/>
    <w:rsid w:val="2CC03EB6"/>
    <w:rsid w:val="2CED728B"/>
    <w:rsid w:val="2D022CCF"/>
    <w:rsid w:val="2D4D3870"/>
    <w:rsid w:val="2DBF5D8A"/>
    <w:rsid w:val="2DE4582C"/>
    <w:rsid w:val="2DEB77A2"/>
    <w:rsid w:val="2DFF7AFB"/>
    <w:rsid w:val="2E2A5485"/>
    <w:rsid w:val="2E2B4442"/>
    <w:rsid w:val="2E353FF4"/>
    <w:rsid w:val="2E5676CF"/>
    <w:rsid w:val="2E635376"/>
    <w:rsid w:val="2E6419A0"/>
    <w:rsid w:val="2E770FEB"/>
    <w:rsid w:val="2E7DFFF1"/>
    <w:rsid w:val="2E8F741D"/>
    <w:rsid w:val="2E9F757E"/>
    <w:rsid w:val="2EA3379D"/>
    <w:rsid w:val="2EB020E7"/>
    <w:rsid w:val="2EDC06E2"/>
    <w:rsid w:val="2EE0140C"/>
    <w:rsid w:val="2EFE0438"/>
    <w:rsid w:val="2F050F72"/>
    <w:rsid w:val="2F1032C8"/>
    <w:rsid w:val="2F3A3D56"/>
    <w:rsid w:val="2F802543"/>
    <w:rsid w:val="2FD04A2B"/>
    <w:rsid w:val="2FD34990"/>
    <w:rsid w:val="2FD74741"/>
    <w:rsid w:val="2FEA5690"/>
    <w:rsid w:val="2FF55711"/>
    <w:rsid w:val="304A3881"/>
    <w:rsid w:val="304A4FE4"/>
    <w:rsid w:val="305804A8"/>
    <w:rsid w:val="30656776"/>
    <w:rsid w:val="30670CAF"/>
    <w:rsid w:val="30C14DBF"/>
    <w:rsid w:val="30EE7D1B"/>
    <w:rsid w:val="315C5322"/>
    <w:rsid w:val="31F13892"/>
    <w:rsid w:val="320B02F8"/>
    <w:rsid w:val="32137D07"/>
    <w:rsid w:val="322A4F83"/>
    <w:rsid w:val="32637B9E"/>
    <w:rsid w:val="32B95E25"/>
    <w:rsid w:val="32F55922"/>
    <w:rsid w:val="33844574"/>
    <w:rsid w:val="33865687"/>
    <w:rsid w:val="33FA7453"/>
    <w:rsid w:val="33FC229F"/>
    <w:rsid w:val="340B0DA0"/>
    <w:rsid w:val="341042E9"/>
    <w:rsid w:val="346C03D3"/>
    <w:rsid w:val="347845CC"/>
    <w:rsid w:val="347C33AE"/>
    <w:rsid w:val="349F73E0"/>
    <w:rsid w:val="34C55ACD"/>
    <w:rsid w:val="34CB7C61"/>
    <w:rsid w:val="34D17E5C"/>
    <w:rsid w:val="34D466A2"/>
    <w:rsid w:val="34D7238A"/>
    <w:rsid w:val="34EF5F5F"/>
    <w:rsid w:val="35211FE9"/>
    <w:rsid w:val="35342641"/>
    <w:rsid w:val="354123C5"/>
    <w:rsid w:val="35510668"/>
    <w:rsid w:val="35834300"/>
    <w:rsid w:val="3594480E"/>
    <w:rsid w:val="360B7181"/>
    <w:rsid w:val="36155326"/>
    <w:rsid w:val="36171037"/>
    <w:rsid w:val="364104EA"/>
    <w:rsid w:val="36507921"/>
    <w:rsid w:val="36817838"/>
    <w:rsid w:val="36D1161A"/>
    <w:rsid w:val="372364F8"/>
    <w:rsid w:val="37964B35"/>
    <w:rsid w:val="37973959"/>
    <w:rsid w:val="37BA329D"/>
    <w:rsid w:val="37D30693"/>
    <w:rsid w:val="37F6C23D"/>
    <w:rsid w:val="38050AC7"/>
    <w:rsid w:val="382231FB"/>
    <w:rsid w:val="38380B01"/>
    <w:rsid w:val="3884390B"/>
    <w:rsid w:val="388D60EC"/>
    <w:rsid w:val="389949A6"/>
    <w:rsid w:val="38C95370"/>
    <w:rsid w:val="38CE022F"/>
    <w:rsid w:val="38E67C3B"/>
    <w:rsid w:val="39373D5A"/>
    <w:rsid w:val="394C26B0"/>
    <w:rsid w:val="39A449EF"/>
    <w:rsid w:val="39BF54E9"/>
    <w:rsid w:val="39C70FE3"/>
    <w:rsid w:val="39C90C9C"/>
    <w:rsid w:val="39DE4DA7"/>
    <w:rsid w:val="3A084624"/>
    <w:rsid w:val="3A5A5348"/>
    <w:rsid w:val="3A6B1E76"/>
    <w:rsid w:val="3A7E6FD5"/>
    <w:rsid w:val="3A7FB84E"/>
    <w:rsid w:val="3A8F73FC"/>
    <w:rsid w:val="3AB15850"/>
    <w:rsid w:val="3ABB00D3"/>
    <w:rsid w:val="3AD5687B"/>
    <w:rsid w:val="3AFD57B1"/>
    <w:rsid w:val="3B021EE0"/>
    <w:rsid w:val="3B1619B8"/>
    <w:rsid w:val="3B353216"/>
    <w:rsid w:val="3B371331"/>
    <w:rsid w:val="3B667CFF"/>
    <w:rsid w:val="3B6B5455"/>
    <w:rsid w:val="3B7B2542"/>
    <w:rsid w:val="3B8204A1"/>
    <w:rsid w:val="3B893DF8"/>
    <w:rsid w:val="3BAE67DB"/>
    <w:rsid w:val="3BAF7EE3"/>
    <w:rsid w:val="3BBE11B2"/>
    <w:rsid w:val="3BDE8373"/>
    <w:rsid w:val="3BFE98CB"/>
    <w:rsid w:val="3BFFFFAB"/>
    <w:rsid w:val="3C7F2963"/>
    <w:rsid w:val="3CD34D36"/>
    <w:rsid w:val="3CE16985"/>
    <w:rsid w:val="3D476602"/>
    <w:rsid w:val="3D583495"/>
    <w:rsid w:val="3D59716D"/>
    <w:rsid w:val="3D681243"/>
    <w:rsid w:val="3D8C60B2"/>
    <w:rsid w:val="3D9978AA"/>
    <w:rsid w:val="3DA66C45"/>
    <w:rsid w:val="3DAF3779"/>
    <w:rsid w:val="3DB828F6"/>
    <w:rsid w:val="3DC21CF7"/>
    <w:rsid w:val="3DC23011"/>
    <w:rsid w:val="3DD54366"/>
    <w:rsid w:val="3DDFC31B"/>
    <w:rsid w:val="3DF726F4"/>
    <w:rsid w:val="3DF7B770"/>
    <w:rsid w:val="3DFB7541"/>
    <w:rsid w:val="3E133922"/>
    <w:rsid w:val="3E4D6D92"/>
    <w:rsid w:val="3E730D75"/>
    <w:rsid w:val="3EA672A8"/>
    <w:rsid w:val="3ECFDBD0"/>
    <w:rsid w:val="3EFE0B46"/>
    <w:rsid w:val="3F2A7F58"/>
    <w:rsid w:val="3F8A6AE8"/>
    <w:rsid w:val="3F90281B"/>
    <w:rsid w:val="3FA938F0"/>
    <w:rsid w:val="3FAE11AD"/>
    <w:rsid w:val="3FB8106D"/>
    <w:rsid w:val="3FBB52B2"/>
    <w:rsid w:val="3FBD5C68"/>
    <w:rsid w:val="3FC13291"/>
    <w:rsid w:val="3FE63951"/>
    <w:rsid w:val="3FF93BAC"/>
    <w:rsid w:val="400D612F"/>
    <w:rsid w:val="4023282A"/>
    <w:rsid w:val="404E0F4B"/>
    <w:rsid w:val="40600942"/>
    <w:rsid w:val="40790B41"/>
    <w:rsid w:val="40E60CA9"/>
    <w:rsid w:val="40F22AFD"/>
    <w:rsid w:val="40F642B1"/>
    <w:rsid w:val="40F915D8"/>
    <w:rsid w:val="41385DBF"/>
    <w:rsid w:val="41690C73"/>
    <w:rsid w:val="418214F7"/>
    <w:rsid w:val="41AF5915"/>
    <w:rsid w:val="421F232F"/>
    <w:rsid w:val="422B1C17"/>
    <w:rsid w:val="429A79A1"/>
    <w:rsid w:val="42AF4719"/>
    <w:rsid w:val="42FF6506"/>
    <w:rsid w:val="432D0B12"/>
    <w:rsid w:val="4331002C"/>
    <w:rsid w:val="436212EB"/>
    <w:rsid w:val="4397713D"/>
    <w:rsid w:val="43DB0D21"/>
    <w:rsid w:val="43DB7A3D"/>
    <w:rsid w:val="43EA516C"/>
    <w:rsid w:val="44084F17"/>
    <w:rsid w:val="441A5E1F"/>
    <w:rsid w:val="442532EC"/>
    <w:rsid w:val="443544B6"/>
    <w:rsid w:val="445F5212"/>
    <w:rsid w:val="446B12E0"/>
    <w:rsid w:val="44824498"/>
    <w:rsid w:val="449003DF"/>
    <w:rsid w:val="449302A8"/>
    <w:rsid w:val="44972553"/>
    <w:rsid w:val="449C60A9"/>
    <w:rsid w:val="44F76C68"/>
    <w:rsid w:val="452B52EC"/>
    <w:rsid w:val="453A56C1"/>
    <w:rsid w:val="45564D50"/>
    <w:rsid w:val="455C1244"/>
    <w:rsid w:val="45652281"/>
    <w:rsid w:val="457A36F7"/>
    <w:rsid w:val="45B5270C"/>
    <w:rsid w:val="45D86279"/>
    <w:rsid w:val="45DA6310"/>
    <w:rsid w:val="45DC371F"/>
    <w:rsid w:val="46496CF1"/>
    <w:rsid w:val="46535670"/>
    <w:rsid w:val="46700858"/>
    <w:rsid w:val="4686380F"/>
    <w:rsid w:val="46C1296D"/>
    <w:rsid w:val="46C83F30"/>
    <w:rsid w:val="46DC3F2E"/>
    <w:rsid w:val="46EC2EE6"/>
    <w:rsid w:val="47033B9F"/>
    <w:rsid w:val="47666807"/>
    <w:rsid w:val="477565DA"/>
    <w:rsid w:val="47773CA8"/>
    <w:rsid w:val="478129DD"/>
    <w:rsid w:val="47A6525F"/>
    <w:rsid w:val="47B375E0"/>
    <w:rsid w:val="47CB12DA"/>
    <w:rsid w:val="47D84265"/>
    <w:rsid w:val="47F03C4F"/>
    <w:rsid w:val="47F22FC9"/>
    <w:rsid w:val="47FF3300"/>
    <w:rsid w:val="483F625A"/>
    <w:rsid w:val="48621B2B"/>
    <w:rsid w:val="48683CD0"/>
    <w:rsid w:val="488445D6"/>
    <w:rsid w:val="488632A9"/>
    <w:rsid w:val="489740C3"/>
    <w:rsid w:val="48AB2DCA"/>
    <w:rsid w:val="48C97717"/>
    <w:rsid w:val="48D9332A"/>
    <w:rsid w:val="490D45F4"/>
    <w:rsid w:val="49232C49"/>
    <w:rsid w:val="49265AFA"/>
    <w:rsid w:val="49542B4B"/>
    <w:rsid w:val="497A577E"/>
    <w:rsid w:val="498930FB"/>
    <w:rsid w:val="49986234"/>
    <w:rsid w:val="49A0059C"/>
    <w:rsid w:val="49F57484"/>
    <w:rsid w:val="49F65ACB"/>
    <w:rsid w:val="4A667E46"/>
    <w:rsid w:val="4A715DA2"/>
    <w:rsid w:val="4AA176BF"/>
    <w:rsid w:val="4AA94D55"/>
    <w:rsid w:val="4ABB3252"/>
    <w:rsid w:val="4AC00E03"/>
    <w:rsid w:val="4AC17F91"/>
    <w:rsid w:val="4AD06D73"/>
    <w:rsid w:val="4AE55516"/>
    <w:rsid w:val="4AE9318A"/>
    <w:rsid w:val="4AFA7581"/>
    <w:rsid w:val="4B02501D"/>
    <w:rsid w:val="4B484669"/>
    <w:rsid w:val="4B6A54BE"/>
    <w:rsid w:val="4B7B1223"/>
    <w:rsid w:val="4B92282E"/>
    <w:rsid w:val="4BCD21AF"/>
    <w:rsid w:val="4BEB2E75"/>
    <w:rsid w:val="4BF368AB"/>
    <w:rsid w:val="4BFD3771"/>
    <w:rsid w:val="4C360177"/>
    <w:rsid w:val="4C3D137E"/>
    <w:rsid w:val="4C5C4174"/>
    <w:rsid w:val="4C6926E4"/>
    <w:rsid w:val="4C6C7D98"/>
    <w:rsid w:val="4CCD7A77"/>
    <w:rsid w:val="4CD47639"/>
    <w:rsid w:val="4CED0201"/>
    <w:rsid w:val="4CF34E24"/>
    <w:rsid w:val="4D3E12F1"/>
    <w:rsid w:val="4DBFCD40"/>
    <w:rsid w:val="4E181C75"/>
    <w:rsid w:val="4E3E64CE"/>
    <w:rsid w:val="4E575D70"/>
    <w:rsid w:val="4E677CDD"/>
    <w:rsid w:val="4E73627D"/>
    <w:rsid w:val="4E8820F4"/>
    <w:rsid w:val="4E9C3CEF"/>
    <w:rsid w:val="4EA2309D"/>
    <w:rsid w:val="4EA61515"/>
    <w:rsid w:val="4EDE459C"/>
    <w:rsid w:val="4F0F1738"/>
    <w:rsid w:val="4F1F0DB2"/>
    <w:rsid w:val="4F3E4608"/>
    <w:rsid w:val="4F437707"/>
    <w:rsid w:val="4F641024"/>
    <w:rsid w:val="4F9B7735"/>
    <w:rsid w:val="4FA60BAE"/>
    <w:rsid w:val="4FAFA212"/>
    <w:rsid w:val="4FC448A9"/>
    <w:rsid w:val="4FC66DA2"/>
    <w:rsid w:val="4FD20DA7"/>
    <w:rsid w:val="4FD79C3C"/>
    <w:rsid w:val="4FDC2849"/>
    <w:rsid w:val="4FEC009D"/>
    <w:rsid w:val="4FFFB329"/>
    <w:rsid w:val="5008462F"/>
    <w:rsid w:val="50146909"/>
    <w:rsid w:val="505D4AD5"/>
    <w:rsid w:val="505D6EEA"/>
    <w:rsid w:val="5069054D"/>
    <w:rsid w:val="509860FA"/>
    <w:rsid w:val="51364520"/>
    <w:rsid w:val="514612BB"/>
    <w:rsid w:val="519D2F88"/>
    <w:rsid w:val="51F00357"/>
    <w:rsid w:val="520825F0"/>
    <w:rsid w:val="52095683"/>
    <w:rsid w:val="520A6AE6"/>
    <w:rsid w:val="5223136E"/>
    <w:rsid w:val="528E0FE3"/>
    <w:rsid w:val="52C56A60"/>
    <w:rsid w:val="52C91ED0"/>
    <w:rsid w:val="52F06993"/>
    <w:rsid w:val="531E7964"/>
    <w:rsid w:val="53282D98"/>
    <w:rsid w:val="53497636"/>
    <w:rsid w:val="537A059C"/>
    <w:rsid w:val="53E26B90"/>
    <w:rsid w:val="53FC60EB"/>
    <w:rsid w:val="53FE8AFD"/>
    <w:rsid w:val="547E3151"/>
    <w:rsid w:val="548A1A83"/>
    <w:rsid w:val="548D6389"/>
    <w:rsid w:val="54992572"/>
    <w:rsid w:val="551909A9"/>
    <w:rsid w:val="552F00FA"/>
    <w:rsid w:val="553019B3"/>
    <w:rsid w:val="55DD7670"/>
    <w:rsid w:val="55FBABB1"/>
    <w:rsid w:val="561B4511"/>
    <w:rsid w:val="56442969"/>
    <w:rsid w:val="5646141F"/>
    <w:rsid w:val="5647115F"/>
    <w:rsid w:val="56622617"/>
    <w:rsid w:val="566B6E7D"/>
    <w:rsid w:val="56857FDC"/>
    <w:rsid w:val="56B9375A"/>
    <w:rsid w:val="56BA0B82"/>
    <w:rsid w:val="56CD434B"/>
    <w:rsid w:val="56DF2FC4"/>
    <w:rsid w:val="56F14518"/>
    <w:rsid w:val="572359A5"/>
    <w:rsid w:val="57854466"/>
    <w:rsid w:val="57C73046"/>
    <w:rsid w:val="57E110E0"/>
    <w:rsid w:val="57E31ADC"/>
    <w:rsid w:val="57FD1D00"/>
    <w:rsid w:val="57FFFB86"/>
    <w:rsid w:val="580F2582"/>
    <w:rsid w:val="583C111A"/>
    <w:rsid w:val="58446EDD"/>
    <w:rsid w:val="58907CD0"/>
    <w:rsid w:val="58A5742C"/>
    <w:rsid w:val="58B01489"/>
    <w:rsid w:val="58DF08DF"/>
    <w:rsid w:val="58F06BD5"/>
    <w:rsid w:val="59082ED4"/>
    <w:rsid w:val="59626C7E"/>
    <w:rsid w:val="598E0172"/>
    <w:rsid w:val="59AA71AF"/>
    <w:rsid w:val="59E730D8"/>
    <w:rsid w:val="59FF0EE5"/>
    <w:rsid w:val="5A004865"/>
    <w:rsid w:val="5A1F44BA"/>
    <w:rsid w:val="5A2D3FB2"/>
    <w:rsid w:val="5A873228"/>
    <w:rsid w:val="5A9A0C7C"/>
    <w:rsid w:val="5ACF4E58"/>
    <w:rsid w:val="5B01109F"/>
    <w:rsid w:val="5B1149F2"/>
    <w:rsid w:val="5B1259D4"/>
    <w:rsid w:val="5B265DA1"/>
    <w:rsid w:val="5B2C0039"/>
    <w:rsid w:val="5B3D1D00"/>
    <w:rsid w:val="5B65684F"/>
    <w:rsid w:val="5B893A7F"/>
    <w:rsid w:val="5B943CAF"/>
    <w:rsid w:val="5BB31C0A"/>
    <w:rsid w:val="5BDF7D34"/>
    <w:rsid w:val="5BEE4A58"/>
    <w:rsid w:val="5BF78462"/>
    <w:rsid w:val="5C1D3810"/>
    <w:rsid w:val="5D0821EB"/>
    <w:rsid w:val="5D2F2974"/>
    <w:rsid w:val="5D6565CD"/>
    <w:rsid w:val="5D7117DA"/>
    <w:rsid w:val="5D7F32C8"/>
    <w:rsid w:val="5D8A751C"/>
    <w:rsid w:val="5DB357B2"/>
    <w:rsid w:val="5DB86C9C"/>
    <w:rsid w:val="5DCF38C2"/>
    <w:rsid w:val="5DDFBD78"/>
    <w:rsid w:val="5DE55B30"/>
    <w:rsid w:val="5E060375"/>
    <w:rsid w:val="5E0D2FAE"/>
    <w:rsid w:val="5E2D5F70"/>
    <w:rsid w:val="5E8A2127"/>
    <w:rsid w:val="5EA365CF"/>
    <w:rsid w:val="5EABA4FE"/>
    <w:rsid w:val="5ECA2CEF"/>
    <w:rsid w:val="5EDA644A"/>
    <w:rsid w:val="5EF6FF3E"/>
    <w:rsid w:val="5F126492"/>
    <w:rsid w:val="5F216EBA"/>
    <w:rsid w:val="5F2FB7EC"/>
    <w:rsid w:val="5F433BFC"/>
    <w:rsid w:val="5F7F14D3"/>
    <w:rsid w:val="5FAF095B"/>
    <w:rsid w:val="5FE69B10"/>
    <w:rsid w:val="5FEE6242"/>
    <w:rsid w:val="5FF3EF42"/>
    <w:rsid w:val="5FF50B9B"/>
    <w:rsid w:val="5FF79B24"/>
    <w:rsid w:val="5FFA057F"/>
    <w:rsid w:val="5FFE86E5"/>
    <w:rsid w:val="600E0513"/>
    <w:rsid w:val="60177AA8"/>
    <w:rsid w:val="6022544E"/>
    <w:rsid w:val="6025274A"/>
    <w:rsid w:val="602D757F"/>
    <w:rsid w:val="604262A0"/>
    <w:rsid w:val="605210EB"/>
    <w:rsid w:val="607D39AD"/>
    <w:rsid w:val="609F1A71"/>
    <w:rsid w:val="60CD0256"/>
    <w:rsid w:val="60E90B40"/>
    <w:rsid w:val="60FBA3BE"/>
    <w:rsid w:val="616963A3"/>
    <w:rsid w:val="6170201B"/>
    <w:rsid w:val="618A7A93"/>
    <w:rsid w:val="618B6D5C"/>
    <w:rsid w:val="61F54F5E"/>
    <w:rsid w:val="61FC5037"/>
    <w:rsid w:val="6201199E"/>
    <w:rsid w:val="62363660"/>
    <w:rsid w:val="623D59CF"/>
    <w:rsid w:val="6245095D"/>
    <w:rsid w:val="624A5557"/>
    <w:rsid w:val="629C5453"/>
    <w:rsid w:val="62BB79C0"/>
    <w:rsid w:val="63661729"/>
    <w:rsid w:val="6377CCB7"/>
    <w:rsid w:val="6377E80F"/>
    <w:rsid w:val="63E03151"/>
    <w:rsid w:val="64125229"/>
    <w:rsid w:val="64415D3B"/>
    <w:rsid w:val="648677DE"/>
    <w:rsid w:val="64AF4165"/>
    <w:rsid w:val="64AF4E8F"/>
    <w:rsid w:val="64BC0700"/>
    <w:rsid w:val="64DE2FA7"/>
    <w:rsid w:val="65001AFC"/>
    <w:rsid w:val="65125277"/>
    <w:rsid w:val="652B4EA0"/>
    <w:rsid w:val="657D0EA9"/>
    <w:rsid w:val="657D7024"/>
    <w:rsid w:val="65C51261"/>
    <w:rsid w:val="65FD7B4A"/>
    <w:rsid w:val="662F4DE7"/>
    <w:rsid w:val="665F6634"/>
    <w:rsid w:val="666E0245"/>
    <w:rsid w:val="66A365F3"/>
    <w:rsid w:val="66CB7CC5"/>
    <w:rsid w:val="66DE4304"/>
    <w:rsid w:val="66EF50B6"/>
    <w:rsid w:val="67735A2A"/>
    <w:rsid w:val="678C1C8E"/>
    <w:rsid w:val="678D1562"/>
    <w:rsid w:val="67967A17"/>
    <w:rsid w:val="67B78B7F"/>
    <w:rsid w:val="67C25FC6"/>
    <w:rsid w:val="67C30D19"/>
    <w:rsid w:val="67CE4AB3"/>
    <w:rsid w:val="67EA7DA9"/>
    <w:rsid w:val="67FE3D6C"/>
    <w:rsid w:val="68257EF0"/>
    <w:rsid w:val="683D5F2F"/>
    <w:rsid w:val="68427A11"/>
    <w:rsid w:val="68B63EAA"/>
    <w:rsid w:val="68C23219"/>
    <w:rsid w:val="68D27FB2"/>
    <w:rsid w:val="68D9693C"/>
    <w:rsid w:val="68DF4E04"/>
    <w:rsid w:val="690155DF"/>
    <w:rsid w:val="69621E41"/>
    <w:rsid w:val="696C1644"/>
    <w:rsid w:val="696F20B7"/>
    <w:rsid w:val="698C0B84"/>
    <w:rsid w:val="69A03607"/>
    <w:rsid w:val="69A2288C"/>
    <w:rsid w:val="69D7575E"/>
    <w:rsid w:val="69F3124B"/>
    <w:rsid w:val="69F909D3"/>
    <w:rsid w:val="6A126297"/>
    <w:rsid w:val="6A1C23BB"/>
    <w:rsid w:val="6A4C4E99"/>
    <w:rsid w:val="6A5E0D35"/>
    <w:rsid w:val="6A7321E1"/>
    <w:rsid w:val="6A91630D"/>
    <w:rsid w:val="6AB916F3"/>
    <w:rsid w:val="6AE3306D"/>
    <w:rsid w:val="6B037454"/>
    <w:rsid w:val="6B0704CD"/>
    <w:rsid w:val="6B3ABC30"/>
    <w:rsid w:val="6B7D426F"/>
    <w:rsid w:val="6B7F9FBD"/>
    <w:rsid w:val="6B8A51F2"/>
    <w:rsid w:val="6B915853"/>
    <w:rsid w:val="6B97032A"/>
    <w:rsid w:val="6BA3185C"/>
    <w:rsid w:val="6BA4296F"/>
    <w:rsid w:val="6BBF31A4"/>
    <w:rsid w:val="6BDF3AAA"/>
    <w:rsid w:val="6BDF4DCD"/>
    <w:rsid w:val="6BFD6497"/>
    <w:rsid w:val="6BFE4F3D"/>
    <w:rsid w:val="6C055F2F"/>
    <w:rsid w:val="6C1D2D69"/>
    <w:rsid w:val="6C3B5E9E"/>
    <w:rsid w:val="6C823754"/>
    <w:rsid w:val="6C873C61"/>
    <w:rsid w:val="6CB837D5"/>
    <w:rsid w:val="6CBC7339"/>
    <w:rsid w:val="6CC1119A"/>
    <w:rsid w:val="6CC25CAA"/>
    <w:rsid w:val="6CDF36D7"/>
    <w:rsid w:val="6CE0256C"/>
    <w:rsid w:val="6D371364"/>
    <w:rsid w:val="6D6F70DC"/>
    <w:rsid w:val="6D703092"/>
    <w:rsid w:val="6DAA2278"/>
    <w:rsid w:val="6DB75DA8"/>
    <w:rsid w:val="6DD464EA"/>
    <w:rsid w:val="6DD95CD6"/>
    <w:rsid w:val="6DEC4D31"/>
    <w:rsid w:val="6DEFC80B"/>
    <w:rsid w:val="6E384CC0"/>
    <w:rsid w:val="6E3D5640"/>
    <w:rsid w:val="6E4463F9"/>
    <w:rsid w:val="6E4B40D2"/>
    <w:rsid w:val="6E4C3D91"/>
    <w:rsid w:val="6E7A2035"/>
    <w:rsid w:val="6E7E3974"/>
    <w:rsid w:val="6F0E072A"/>
    <w:rsid w:val="6F0E0B8E"/>
    <w:rsid w:val="6F37329A"/>
    <w:rsid w:val="6F380D5C"/>
    <w:rsid w:val="6F3FB1D4"/>
    <w:rsid w:val="6F5E6494"/>
    <w:rsid w:val="6F6F2CB1"/>
    <w:rsid w:val="6FAD1C7D"/>
    <w:rsid w:val="6FDB04A9"/>
    <w:rsid w:val="6FDD069D"/>
    <w:rsid w:val="6FE6D7CD"/>
    <w:rsid w:val="6FEBCEC5"/>
    <w:rsid w:val="6FED8484"/>
    <w:rsid w:val="6FF896D0"/>
    <w:rsid w:val="6FF99365"/>
    <w:rsid w:val="6FFC7C20"/>
    <w:rsid w:val="6FFE1111"/>
    <w:rsid w:val="6FFE791B"/>
    <w:rsid w:val="6FFFEA9F"/>
    <w:rsid w:val="700B2892"/>
    <w:rsid w:val="70121C11"/>
    <w:rsid w:val="70705D5E"/>
    <w:rsid w:val="70710AA2"/>
    <w:rsid w:val="707920E9"/>
    <w:rsid w:val="707E5860"/>
    <w:rsid w:val="70893520"/>
    <w:rsid w:val="70A229FD"/>
    <w:rsid w:val="70A46D44"/>
    <w:rsid w:val="70A92578"/>
    <w:rsid w:val="717A5693"/>
    <w:rsid w:val="71CB1F0C"/>
    <w:rsid w:val="71D31392"/>
    <w:rsid w:val="71DE79C8"/>
    <w:rsid w:val="71EA2BBB"/>
    <w:rsid w:val="71ED6C42"/>
    <w:rsid w:val="71F202EE"/>
    <w:rsid w:val="72134C75"/>
    <w:rsid w:val="72640B19"/>
    <w:rsid w:val="727427EF"/>
    <w:rsid w:val="727A2ABA"/>
    <w:rsid w:val="72917C4C"/>
    <w:rsid w:val="72972674"/>
    <w:rsid w:val="72A46489"/>
    <w:rsid w:val="72E360C2"/>
    <w:rsid w:val="72E53233"/>
    <w:rsid w:val="72FD2210"/>
    <w:rsid w:val="730036D1"/>
    <w:rsid w:val="732126A0"/>
    <w:rsid w:val="73284DF9"/>
    <w:rsid w:val="73527528"/>
    <w:rsid w:val="73701939"/>
    <w:rsid w:val="7375472A"/>
    <w:rsid w:val="73946E66"/>
    <w:rsid w:val="73BF3C75"/>
    <w:rsid w:val="73C02AF1"/>
    <w:rsid w:val="73C7899B"/>
    <w:rsid w:val="74142328"/>
    <w:rsid w:val="7456114E"/>
    <w:rsid w:val="7457204B"/>
    <w:rsid w:val="746644FD"/>
    <w:rsid w:val="74F963F0"/>
    <w:rsid w:val="75081A4F"/>
    <w:rsid w:val="75135718"/>
    <w:rsid w:val="752253DD"/>
    <w:rsid w:val="753BB83B"/>
    <w:rsid w:val="755127E5"/>
    <w:rsid w:val="755FD68A"/>
    <w:rsid w:val="757C2322"/>
    <w:rsid w:val="75A40E07"/>
    <w:rsid w:val="75AA2065"/>
    <w:rsid w:val="75AA3CD0"/>
    <w:rsid w:val="75B004C1"/>
    <w:rsid w:val="75C41205"/>
    <w:rsid w:val="75C80354"/>
    <w:rsid w:val="75DE644D"/>
    <w:rsid w:val="75E1436A"/>
    <w:rsid w:val="75FE3D25"/>
    <w:rsid w:val="76143DC9"/>
    <w:rsid w:val="76261990"/>
    <w:rsid w:val="76311CD1"/>
    <w:rsid w:val="763669C9"/>
    <w:rsid w:val="764D4088"/>
    <w:rsid w:val="766416F7"/>
    <w:rsid w:val="767130A2"/>
    <w:rsid w:val="76B36E6A"/>
    <w:rsid w:val="76C43437"/>
    <w:rsid w:val="76F40C5C"/>
    <w:rsid w:val="7714560F"/>
    <w:rsid w:val="774F8FA4"/>
    <w:rsid w:val="776B6F2D"/>
    <w:rsid w:val="776D60CC"/>
    <w:rsid w:val="77940BB2"/>
    <w:rsid w:val="77B3E1B9"/>
    <w:rsid w:val="77C5574F"/>
    <w:rsid w:val="77DB2064"/>
    <w:rsid w:val="77EB0E62"/>
    <w:rsid w:val="77EF8378"/>
    <w:rsid w:val="77EFD8D0"/>
    <w:rsid w:val="77FDB04F"/>
    <w:rsid w:val="783C1498"/>
    <w:rsid w:val="787F5D81"/>
    <w:rsid w:val="78962870"/>
    <w:rsid w:val="78A239BD"/>
    <w:rsid w:val="78A65066"/>
    <w:rsid w:val="78C56093"/>
    <w:rsid w:val="78DD73CF"/>
    <w:rsid w:val="78E316B4"/>
    <w:rsid w:val="79291720"/>
    <w:rsid w:val="79814F9C"/>
    <w:rsid w:val="798A1DEE"/>
    <w:rsid w:val="79A29AB7"/>
    <w:rsid w:val="79B067BF"/>
    <w:rsid w:val="79BA61D8"/>
    <w:rsid w:val="79DD2730"/>
    <w:rsid w:val="79FA69FD"/>
    <w:rsid w:val="7A797107"/>
    <w:rsid w:val="7A7FD774"/>
    <w:rsid w:val="7A8A4AD0"/>
    <w:rsid w:val="7AEF0780"/>
    <w:rsid w:val="7AF74EC1"/>
    <w:rsid w:val="7B3B5BAF"/>
    <w:rsid w:val="7B6941B2"/>
    <w:rsid w:val="7B6E79D0"/>
    <w:rsid w:val="7B8774E1"/>
    <w:rsid w:val="7BAD1F98"/>
    <w:rsid w:val="7BC46FED"/>
    <w:rsid w:val="7BD9623F"/>
    <w:rsid w:val="7BEBA812"/>
    <w:rsid w:val="7BF23B0A"/>
    <w:rsid w:val="7BF541D9"/>
    <w:rsid w:val="7BFA79DB"/>
    <w:rsid w:val="7BFC455F"/>
    <w:rsid w:val="7BFDAAEF"/>
    <w:rsid w:val="7BFE924D"/>
    <w:rsid w:val="7C1B0293"/>
    <w:rsid w:val="7C1E0273"/>
    <w:rsid w:val="7C263507"/>
    <w:rsid w:val="7C356A0E"/>
    <w:rsid w:val="7C7D0BF4"/>
    <w:rsid w:val="7C9F4291"/>
    <w:rsid w:val="7CA231E8"/>
    <w:rsid w:val="7CCF5698"/>
    <w:rsid w:val="7CDD4D60"/>
    <w:rsid w:val="7D054111"/>
    <w:rsid w:val="7D1B0454"/>
    <w:rsid w:val="7D30220C"/>
    <w:rsid w:val="7D422378"/>
    <w:rsid w:val="7D450CF7"/>
    <w:rsid w:val="7D6B5508"/>
    <w:rsid w:val="7D6F8572"/>
    <w:rsid w:val="7D745E86"/>
    <w:rsid w:val="7D7C03D3"/>
    <w:rsid w:val="7D7F9EE2"/>
    <w:rsid w:val="7D8A0272"/>
    <w:rsid w:val="7D9F6078"/>
    <w:rsid w:val="7DA3675C"/>
    <w:rsid w:val="7DB71443"/>
    <w:rsid w:val="7DE76373"/>
    <w:rsid w:val="7DEC588C"/>
    <w:rsid w:val="7DF38EEC"/>
    <w:rsid w:val="7DFA8F6D"/>
    <w:rsid w:val="7DFB41AB"/>
    <w:rsid w:val="7DFD413E"/>
    <w:rsid w:val="7E1E502B"/>
    <w:rsid w:val="7E3009F4"/>
    <w:rsid w:val="7E3C251C"/>
    <w:rsid w:val="7E446CAE"/>
    <w:rsid w:val="7E5D7D48"/>
    <w:rsid w:val="7E73A42F"/>
    <w:rsid w:val="7E7B563B"/>
    <w:rsid w:val="7EC42FE8"/>
    <w:rsid w:val="7ED86F74"/>
    <w:rsid w:val="7EDADE4B"/>
    <w:rsid w:val="7EDF39AE"/>
    <w:rsid w:val="7EDF4D59"/>
    <w:rsid w:val="7EF17F36"/>
    <w:rsid w:val="7EF1C4D3"/>
    <w:rsid w:val="7EF50125"/>
    <w:rsid w:val="7EFF33A3"/>
    <w:rsid w:val="7EFF9503"/>
    <w:rsid w:val="7EFFBF8B"/>
    <w:rsid w:val="7F013367"/>
    <w:rsid w:val="7F57F5A9"/>
    <w:rsid w:val="7F5B74A6"/>
    <w:rsid w:val="7F5D20C5"/>
    <w:rsid w:val="7F5F2290"/>
    <w:rsid w:val="7F82299D"/>
    <w:rsid w:val="7F8C2D0E"/>
    <w:rsid w:val="7F8C4EA2"/>
    <w:rsid w:val="7F9FC3BB"/>
    <w:rsid w:val="7FAB382A"/>
    <w:rsid w:val="7FAB738C"/>
    <w:rsid w:val="7FB6A2B0"/>
    <w:rsid w:val="7FB71BFF"/>
    <w:rsid w:val="7FBC3B26"/>
    <w:rsid w:val="7FBF0736"/>
    <w:rsid w:val="7FC7173C"/>
    <w:rsid w:val="7FCF88C1"/>
    <w:rsid w:val="7FD8016C"/>
    <w:rsid w:val="7FDA27AF"/>
    <w:rsid w:val="7FDC435F"/>
    <w:rsid w:val="7FDE53EE"/>
    <w:rsid w:val="7FDEA63F"/>
    <w:rsid w:val="7FDEBD8C"/>
    <w:rsid w:val="7FEB3DB6"/>
    <w:rsid w:val="7FED912A"/>
    <w:rsid w:val="7FFA78DA"/>
    <w:rsid w:val="7FFCA188"/>
    <w:rsid w:val="7FFEF2CD"/>
    <w:rsid w:val="7FFF580E"/>
    <w:rsid w:val="8ADAC135"/>
    <w:rsid w:val="97AB4665"/>
    <w:rsid w:val="97BE7EF7"/>
    <w:rsid w:val="9AFF397E"/>
    <w:rsid w:val="9DDFF415"/>
    <w:rsid w:val="9EF9F711"/>
    <w:rsid w:val="A5A2C6D8"/>
    <w:rsid w:val="A5FA012E"/>
    <w:rsid w:val="A7A975F3"/>
    <w:rsid w:val="AAABCE33"/>
    <w:rsid w:val="ABFF67D8"/>
    <w:rsid w:val="AFBE3F25"/>
    <w:rsid w:val="AFF7634A"/>
    <w:rsid w:val="B44ABFEA"/>
    <w:rsid w:val="B6E77F45"/>
    <w:rsid w:val="B79F2C3E"/>
    <w:rsid w:val="B7B98F34"/>
    <w:rsid w:val="B7D36F28"/>
    <w:rsid w:val="B7F9081D"/>
    <w:rsid w:val="BA15F91C"/>
    <w:rsid w:val="BA875DE9"/>
    <w:rsid w:val="BADFE358"/>
    <w:rsid w:val="BB751D4D"/>
    <w:rsid w:val="BBDF875C"/>
    <w:rsid w:val="BCBB1A25"/>
    <w:rsid w:val="BECEF1CC"/>
    <w:rsid w:val="BEF744B0"/>
    <w:rsid w:val="BF6E4540"/>
    <w:rsid w:val="BFBD9C65"/>
    <w:rsid w:val="BFFF4EA7"/>
    <w:rsid w:val="C377B604"/>
    <w:rsid w:val="CDFDDB50"/>
    <w:rsid w:val="CEDD3F8F"/>
    <w:rsid w:val="CFBFE722"/>
    <w:rsid w:val="CFFD4A5A"/>
    <w:rsid w:val="D2F592DF"/>
    <w:rsid w:val="D35C46ED"/>
    <w:rsid w:val="D5FF138E"/>
    <w:rsid w:val="DEDFAC7B"/>
    <w:rsid w:val="DEFF875C"/>
    <w:rsid w:val="DF2D61B1"/>
    <w:rsid w:val="DFB7DD8B"/>
    <w:rsid w:val="DFCF0AA5"/>
    <w:rsid w:val="DFEA5019"/>
    <w:rsid w:val="DFEFBE9F"/>
    <w:rsid w:val="DFFB7867"/>
    <w:rsid w:val="DFFBA749"/>
    <w:rsid w:val="DFFC0519"/>
    <w:rsid w:val="E5B8CD46"/>
    <w:rsid w:val="E5BFD03B"/>
    <w:rsid w:val="E5F7749C"/>
    <w:rsid w:val="E6F71F37"/>
    <w:rsid w:val="E7AFC033"/>
    <w:rsid w:val="E7DF723B"/>
    <w:rsid w:val="E8BFB9A7"/>
    <w:rsid w:val="EB379A6D"/>
    <w:rsid w:val="EBAE8921"/>
    <w:rsid w:val="EBDBF5F8"/>
    <w:rsid w:val="EBDE77C0"/>
    <w:rsid w:val="EBF59E68"/>
    <w:rsid w:val="EC9F8995"/>
    <w:rsid w:val="ED5F97EF"/>
    <w:rsid w:val="EDD7E42E"/>
    <w:rsid w:val="EDFEA62F"/>
    <w:rsid w:val="EDFEDE98"/>
    <w:rsid w:val="EEE7F450"/>
    <w:rsid w:val="EF799FE6"/>
    <w:rsid w:val="EFE7E8B1"/>
    <w:rsid w:val="EFF71B36"/>
    <w:rsid w:val="EFFD92B6"/>
    <w:rsid w:val="EFFF1140"/>
    <w:rsid w:val="EFFF6A50"/>
    <w:rsid w:val="EFFF921A"/>
    <w:rsid w:val="F1EF2175"/>
    <w:rsid w:val="F1FF4900"/>
    <w:rsid w:val="F3FCDD6A"/>
    <w:rsid w:val="F4775058"/>
    <w:rsid w:val="F57F2216"/>
    <w:rsid w:val="F5FE54F2"/>
    <w:rsid w:val="F6DF8BE7"/>
    <w:rsid w:val="F73F3218"/>
    <w:rsid w:val="F79F1F6B"/>
    <w:rsid w:val="F7D5F8F4"/>
    <w:rsid w:val="F7DBC805"/>
    <w:rsid w:val="F8B6D5DA"/>
    <w:rsid w:val="F9FF8120"/>
    <w:rsid w:val="FADBE7F9"/>
    <w:rsid w:val="FB5A1B79"/>
    <w:rsid w:val="FBE7A26D"/>
    <w:rsid w:val="FBE7E2D8"/>
    <w:rsid w:val="FBF76A60"/>
    <w:rsid w:val="FBFF0B8B"/>
    <w:rsid w:val="FBFF1CA4"/>
    <w:rsid w:val="FCBD830C"/>
    <w:rsid w:val="FCBFA9F7"/>
    <w:rsid w:val="FCEE0F07"/>
    <w:rsid w:val="FDAFEC5D"/>
    <w:rsid w:val="FDB736A2"/>
    <w:rsid w:val="FDBA7064"/>
    <w:rsid w:val="FDBE0CA3"/>
    <w:rsid w:val="FDFD9405"/>
    <w:rsid w:val="FDFF70A9"/>
    <w:rsid w:val="FDFFF6C4"/>
    <w:rsid w:val="FE4BE437"/>
    <w:rsid w:val="FE4F3363"/>
    <w:rsid w:val="FE5277B4"/>
    <w:rsid w:val="FE77B2FC"/>
    <w:rsid w:val="FE7FFC77"/>
    <w:rsid w:val="FEF57C1D"/>
    <w:rsid w:val="FEFCCBF3"/>
    <w:rsid w:val="FF5BAB98"/>
    <w:rsid w:val="FF5BDEAB"/>
    <w:rsid w:val="FF6621FF"/>
    <w:rsid w:val="FF7B1643"/>
    <w:rsid w:val="FF865A33"/>
    <w:rsid w:val="FFAC871E"/>
    <w:rsid w:val="FFBB9111"/>
    <w:rsid w:val="FFBE8DB1"/>
    <w:rsid w:val="FFDBC1F5"/>
    <w:rsid w:val="FFEC8232"/>
    <w:rsid w:val="FFED12F9"/>
    <w:rsid w:val="FFED3626"/>
    <w:rsid w:val="FFF72394"/>
    <w:rsid w:val="FFF7A801"/>
    <w:rsid w:val="FFFF1425"/>
    <w:rsid w:val="FFFFD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微软雅黑" w:cs="宋体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outlineLvl w:val="0"/>
    </w:pPr>
    <w:rPr>
      <w:rFonts w:ascii="微软雅黑" w:hAnsi="微软雅黑"/>
      <w:b/>
      <w:bCs/>
      <w:kern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outlineLvl w:val="1"/>
    </w:pPr>
    <w:rPr>
      <w:rFonts w:ascii="微软雅黑"/>
      <w:bCs/>
    </w:rPr>
  </w:style>
  <w:style w:type="paragraph" w:styleId="4">
    <w:name w:val="heading 3"/>
    <w:basedOn w:val="3"/>
    <w:next w:val="3"/>
    <w:link w:val="28"/>
    <w:unhideWhenUsed/>
    <w:qFormat/>
    <w:uiPriority w:val="9"/>
    <w:pPr>
      <w:spacing w:line="416" w:lineRule="auto"/>
      <w:ind w:left="420" w:hanging="420"/>
      <w:outlineLvl w:val="2"/>
    </w:pPr>
    <w:rPr>
      <w:bCs w:val="0"/>
      <w:szCs w:val="32"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</w:pPr>
    <w:rPr>
      <w:rFonts w:asciiTheme="minorHAnsi" w:hAnsiTheme="minorHAnsi"/>
      <w:sz w:val="18"/>
      <w:szCs w:val="18"/>
    </w:rPr>
  </w:style>
  <w:style w:type="paragraph" w:styleId="6">
    <w:name w:val="Document Map"/>
    <w:basedOn w:val="1"/>
    <w:link w:val="33"/>
    <w:unhideWhenUsed/>
    <w:qFormat/>
    <w:uiPriority w:val="99"/>
    <w:rPr>
      <w:rFonts w:ascii="Heiti SC Light" w:eastAsia="Heiti SC Light"/>
    </w:rPr>
  </w:style>
  <w:style w:type="paragraph" w:styleId="7">
    <w:name w:val="annotation text"/>
    <w:basedOn w:val="1"/>
    <w:link w:val="36"/>
    <w:unhideWhenUsed/>
    <w:qFormat/>
    <w:uiPriority w:val="99"/>
  </w:style>
  <w:style w:type="paragraph" w:styleId="8">
    <w:name w:val="toc 5"/>
    <w:basedOn w:val="1"/>
    <w:next w:val="1"/>
    <w:unhideWhenUsed/>
    <w:qFormat/>
    <w:uiPriority w:val="39"/>
    <w:pPr>
      <w:ind w:left="840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420"/>
    </w:pPr>
    <w:rPr>
      <w:rFonts w:asciiTheme="minorHAnsi" w:hAnsiTheme="minorHAnsi"/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470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ind w:left="630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ind w:left="1050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unhideWhenUsed/>
    <w:qFormat/>
    <w:uiPriority w:val="39"/>
    <w:pPr>
      <w:ind w:left="210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ind w:left="1680"/>
    </w:pPr>
    <w:rPr>
      <w:rFonts w:asciiTheme="minorHAnsi" w:hAnsiTheme="minorHAnsi"/>
      <w:sz w:val="18"/>
      <w:szCs w:val="18"/>
    </w:rPr>
  </w:style>
  <w:style w:type="paragraph" w:styleId="19">
    <w:name w:val="annotation subject"/>
    <w:basedOn w:val="7"/>
    <w:next w:val="7"/>
    <w:link w:val="37"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3">
    <w:name w:val="page number"/>
    <w:basedOn w:val="22"/>
    <w:unhideWhenUsed/>
    <w:qFormat/>
    <w:uiPriority w:val="99"/>
  </w:style>
  <w:style w:type="character" w:styleId="24">
    <w:name w:val="Hyperlink"/>
    <w:unhideWhenUsed/>
    <w:qFormat/>
    <w:uiPriority w:val="99"/>
    <w:rPr>
      <w:color w:val="244061"/>
    </w:rPr>
  </w:style>
  <w:style w:type="character" w:styleId="25">
    <w:name w:val="annotation reference"/>
    <w:unhideWhenUsed/>
    <w:qFormat/>
    <w:uiPriority w:val="99"/>
    <w:rPr>
      <w:sz w:val="21"/>
      <w:szCs w:val="21"/>
    </w:rPr>
  </w:style>
  <w:style w:type="character" w:customStyle="1" w:styleId="26">
    <w:name w:val="标题 1 字符"/>
    <w:link w:val="2"/>
    <w:qFormat/>
    <w:uiPriority w:val="9"/>
    <w:rPr>
      <w:rFonts w:ascii="微软雅黑" w:hAnsi="微软雅黑" w:eastAsia="微软雅黑"/>
      <w:b/>
      <w:bCs/>
      <w:kern w:val="44"/>
      <w:szCs w:val="22"/>
    </w:rPr>
  </w:style>
  <w:style w:type="character" w:customStyle="1" w:styleId="27">
    <w:name w:val="标题 2 字符"/>
    <w:link w:val="3"/>
    <w:qFormat/>
    <w:uiPriority w:val="9"/>
    <w:rPr>
      <w:rFonts w:ascii="微软雅黑" w:hAnsi="Calibri" w:eastAsia="微软雅黑" w:cs="Times New Roman"/>
      <w:bCs/>
    </w:rPr>
  </w:style>
  <w:style w:type="character" w:customStyle="1" w:styleId="28">
    <w:name w:val="标题 3 字符"/>
    <w:link w:val="4"/>
    <w:qFormat/>
    <w:uiPriority w:val="9"/>
    <w:rPr>
      <w:rFonts w:ascii="微软雅黑" w:hAnsi="宋体" w:eastAsia="微软雅黑" w:cs="宋体"/>
      <w:sz w:val="21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paragraph" w:customStyle="1" w:styleId="30">
    <w:name w:val="Revision"/>
    <w:hidden/>
    <w:semiHidden/>
    <w:qFormat/>
    <w:uiPriority w:val="99"/>
    <w:rPr>
      <w:rFonts w:ascii="Cambria" w:hAnsi="Cambria" w:cs="Times New Roman" w:eastAsiaTheme="minorEastAsia"/>
      <w:kern w:val="2"/>
      <w:sz w:val="24"/>
      <w:szCs w:val="24"/>
      <w:lang w:val="en-US" w:eastAsia="zh-CN" w:bidi="ar-SA"/>
    </w:rPr>
  </w:style>
  <w:style w:type="character" w:customStyle="1" w:styleId="31">
    <w:name w:val="批注框文本 字符"/>
    <w:link w:val="11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32">
    <w:name w:val="Book Title"/>
    <w:qFormat/>
    <w:uiPriority w:val="33"/>
    <w:rPr>
      <w:b/>
      <w:bCs/>
      <w:smallCaps/>
      <w:spacing w:val="5"/>
    </w:rPr>
  </w:style>
  <w:style w:type="character" w:customStyle="1" w:styleId="33">
    <w:name w:val="文档结构图 字符"/>
    <w:link w:val="6"/>
    <w:semiHidden/>
    <w:qFormat/>
    <w:uiPriority w:val="99"/>
    <w:rPr>
      <w:rFonts w:ascii="Heiti SC Light" w:eastAsia="Heiti SC Light"/>
    </w:rPr>
  </w:style>
  <w:style w:type="character" w:customStyle="1" w:styleId="34">
    <w:name w:val="页眉 字符"/>
    <w:link w:val="13"/>
    <w:qFormat/>
    <w:uiPriority w:val="99"/>
    <w:rPr>
      <w:sz w:val="18"/>
      <w:szCs w:val="18"/>
    </w:rPr>
  </w:style>
  <w:style w:type="character" w:customStyle="1" w:styleId="35">
    <w:name w:val="页脚 字符"/>
    <w:link w:val="12"/>
    <w:qFormat/>
    <w:uiPriority w:val="99"/>
    <w:rPr>
      <w:sz w:val="18"/>
      <w:szCs w:val="18"/>
    </w:rPr>
  </w:style>
  <w:style w:type="character" w:customStyle="1" w:styleId="36">
    <w:name w:val="批注文字 字符"/>
    <w:basedOn w:val="22"/>
    <w:link w:val="7"/>
    <w:semiHidden/>
    <w:qFormat/>
    <w:uiPriority w:val="99"/>
  </w:style>
  <w:style w:type="character" w:customStyle="1" w:styleId="37">
    <w:name w:val="批注主题 字符"/>
    <w:link w:val="19"/>
    <w:semiHidden/>
    <w:qFormat/>
    <w:uiPriority w:val="99"/>
    <w:rPr>
      <w:b/>
      <w:bCs/>
    </w:rPr>
  </w:style>
  <w:style w:type="paragraph" w:customStyle="1" w:styleId="38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chuan\Library\Containers\com.kingsoft.wpsoffice.mac\Data\C:\Users\xxxqian\Library\Group%20Containers\UBF8T346G9.Office\User%20Content.localized\Templates.localized\&#26032;&#28010;&#37329;&#34701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新浪金融.dotx</Template>
  <Pages>11</Pages>
  <Words>903</Words>
  <Characters>5151</Characters>
  <Lines>42</Lines>
  <Paragraphs>12</Paragraphs>
  <TotalTime>3012</TotalTime>
  <ScaleCrop>false</ScaleCrop>
  <LinksUpToDate>false</LinksUpToDate>
  <CharactersWithSpaces>6042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2019-08-16T03:31:00Z</dcterms:created>
  <dc:creator>Microsoft Office User</dc:creator>
  <cp:lastModifiedBy>撒浪嘿呦</cp:lastModifiedBy>
  <dcterms:modified xsi:type="dcterms:W3CDTF">2019-08-28T06:37:19Z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